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1091E" w14:textId="77777777" w:rsidR="001F0853" w:rsidRDefault="00FA0649" w:rsidP="001F08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1D6618EB">
          <v:rect id="_x0000_i1025" style="width:468pt;height:4pt" o:hralign="center" o:hrstd="t" o:hrnoshade="t" o:hr="t" fillcolor="black [3213]" stroked="f"/>
        </w:pict>
      </w:r>
    </w:p>
    <w:p w14:paraId="19E76CE3" w14:textId="77777777" w:rsidR="00245DAC" w:rsidRDefault="00D705C5" w:rsidP="001F0853">
      <w:pPr>
        <w:rPr>
          <w:rFonts w:ascii="Arial Black" w:hAnsi="Arial Black" w:cs="Arial"/>
          <w:sz w:val="56"/>
          <w:szCs w:val="56"/>
        </w:rPr>
      </w:pPr>
      <w:r>
        <w:rPr>
          <w:rFonts w:ascii="Arial Black" w:hAnsi="Arial Black" w:cs="Arial"/>
          <w:sz w:val="56"/>
          <w:szCs w:val="56"/>
        </w:rPr>
        <w:t>PCB Ordering Information -</w:t>
      </w:r>
    </w:p>
    <w:p w14:paraId="5E4901A7" w14:textId="115147FA" w:rsidR="00D705C5" w:rsidRPr="00D705C5" w:rsidRDefault="00BD2EE2" w:rsidP="00D705C5">
      <w:pPr>
        <w:rPr>
          <w:rFonts w:ascii="Arial Black" w:hAnsi="Arial Black" w:cs="Arial"/>
          <w:sz w:val="56"/>
          <w:szCs w:val="56"/>
        </w:rPr>
      </w:pPr>
      <w:r>
        <w:rPr>
          <w:rFonts w:ascii="Arial Black" w:hAnsi="Arial Black" w:cs="Arial"/>
          <w:sz w:val="56"/>
          <w:szCs w:val="56"/>
        </w:rPr>
        <w:t xml:space="preserve">CAPE – AX5043 </w:t>
      </w:r>
      <w:proofErr w:type="spellStart"/>
      <w:r>
        <w:rPr>
          <w:rFonts w:ascii="Arial Black" w:hAnsi="Arial Black" w:cs="Arial"/>
          <w:sz w:val="56"/>
          <w:szCs w:val="56"/>
        </w:rPr>
        <w:t>Nucleo</w:t>
      </w:r>
      <w:proofErr w:type="spellEnd"/>
      <w:r>
        <w:rPr>
          <w:rFonts w:ascii="Arial Black" w:hAnsi="Arial Black" w:cs="Arial"/>
          <w:sz w:val="56"/>
          <w:szCs w:val="56"/>
        </w:rPr>
        <w:t xml:space="preserve"> Interface PCB V1R0</w:t>
      </w:r>
    </w:p>
    <w:p w14:paraId="31D14A0F" w14:textId="03371036" w:rsidR="002039E1" w:rsidRPr="002039E1" w:rsidRDefault="002039E1" w:rsidP="00245D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Product Version: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D22D7">
        <w:rPr>
          <w:rFonts w:ascii="Arial" w:hAnsi="Arial" w:cs="Arial"/>
          <w:b/>
          <w:sz w:val="22"/>
          <w:szCs w:val="22"/>
        </w:rPr>
        <w:t xml:space="preserve">                     </w:t>
      </w:r>
      <w:r w:rsidR="008D22D7">
        <w:rPr>
          <w:rFonts w:ascii="Arial" w:hAnsi="Arial" w:cs="Arial"/>
          <w:sz w:val="22"/>
          <w:szCs w:val="22"/>
        </w:rPr>
        <w:t xml:space="preserve">   </w:t>
      </w:r>
      <w:sdt>
        <w:sdtPr>
          <w:rPr>
            <w:rFonts w:ascii="Arial" w:hAnsi="Arial" w:cs="Arial"/>
            <w:sz w:val="22"/>
            <w:szCs w:val="22"/>
          </w:rPr>
          <w:id w:val="2040008697"/>
          <w:placeholder>
            <w:docPart w:val="DF65C72776FB4F9D81CA289D54B5B017"/>
          </w:placeholder>
        </w:sdtPr>
        <w:sdtEndPr/>
        <w:sdtContent>
          <w:r w:rsidR="00BD2EE2">
            <w:rPr>
              <w:rFonts w:ascii="Arial" w:hAnsi="Arial" w:cs="Arial"/>
              <w:sz w:val="22"/>
              <w:szCs w:val="22"/>
            </w:rPr>
            <w:t xml:space="preserve">AX5043 </w:t>
          </w:r>
          <w:proofErr w:type="spellStart"/>
          <w:r w:rsidR="00BD2EE2">
            <w:rPr>
              <w:rFonts w:ascii="Arial" w:hAnsi="Arial" w:cs="Arial"/>
              <w:sz w:val="22"/>
              <w:szCs w:val="22"/>
            </w:rPr>
            <w:t>Nucleo</w:t>
          </w:r>
          <w:proofErr w:type="spellEnd"/>
          <w:r w:rsidR="00BD2EE2">
            <w:rPr>
              <w:rFonts w:ascii="Arial" w:hAnsi="Arial" w:cs="Arial"/>
              <w:sz w:val="22"/>
              <w:szCs w:val="22"/>
            </w:rPr>
            <w:t xml:space="preserve"> Interface V1R0</w:t>
          </w:r>
        </w:sdtContent>
      </w:sdt>
    </w:p>
    <w:p w14:paraId="4512F046" w14:textId="4C654FE0" w:rsidR="002039E1" w:rsidRPr="002039E1" w:rsidRDefault="003E731C" w:rsidP="00245D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Gerber Zip Filename:</w:t>
      </w:r>
      <w:r w:rsidR="002039E1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2039E1">
        <w:rPr>
          <w:rFonts w:ascii="Arial" w:hAnsi="Arial" w:cs="Arial"/>
          <w:b/>
          <w:sz w:val="22"/>
          <w:szCs w:val="22"/>
        </w:rPr>
        <w:t xml:space="preserve">  </w:t>
      </w:r>
      <w:sdt>
        <w:sdtPr>
          <w:rPr>
            <w:rFonts w:ascii="Arial" w:hAnsi="Arial" w:cs="Arial"/>
            <w:sz w:val="22"/>
            <w:szCs w:val="22"/>
          </w:rPr>
          <w:id w:val="-871687546"/>
          <w:placeholder>
            <w:docPart w:val="2FC6D628D39046F6806D3705B699FDD1"/>
          </w:placeholder>
        </w:sdtPr>
        <w:sdtEndPr/>
        <w:sdtContent>
          <w:r w:rsidR="00BD2EE2">
            <w:rPr>
              <w:rFonts w:ascii="Arial" w:hAnsi="Arial" w:cs="Arial"/>
              <w:sz w:val="22"/>
              <w:szCs w:val="22"/>
            </w:rPr>
            <w:t>GERB-PCB-CAPE-Nucleo_Interface_V1R0</w:t>
          </w:r>
        </w:sdtContent>
      </w:sdt>
    </w:p>
    <w:p w14:paraId="02988A92" w14:textId="77777777" w:rsidR="002039E1" w:rsidRDefault="002039E1" w:rsidP="00245DAC">
      <w:pPr>
        <w:rPr>
          <w:rFonts w:ascii="Arial" w:hAnsi="Arial" w:cs="Arial"/>
          <w:b/>
          <w:sz w:val="22"/>
          <w:szCs w:val="22"/>
        </w:rPr>
      </w:pPr>
    </w:p>
    <w:p w14:paraId="3108AE0D" w14:textId="77777777" w:rsidR="00E447B1" w:rsidRDefault="00EE7B7E" w:rsidP="00245DA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Ordering Information:</w:t>
      </w:r>
    </w:p>
    <w:p w14:paraId="3509E63E" w14:textId="77777777" w:rsidR="00EE7B7E" w:rsidRPr="00EE7B7E" w:rsidRDefault="00EE7B7E" w:rsidP="00245DAC">
      <w:pPr>
        <w:rPr>
          <w:rFonts w:ascii="Arial" w:hAnsi="Arial" w:cs="Arial"/>
          <w:b/>
          <w:sz w:val="22"/>
          <w:szCs w:val="22"/>
          <w:u w:val="single"/>
        </w:rPr>
      </w:pPr>
    </w:p>
    <w:p w14:paraId="57D2A7DF" w14:textId="16337B58" w:rsidR="005F48C9" w:rsidRDefault="00834A20" w:rsidP="00245DA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Board Type: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88015906"/>
          <w:placeholder>
            <w:docPart w:val="B2B43816FEF64B8DAD6BC58FBAFF4CDF"/>
          </w:placeholder>
          <w:comboBox>
            <w:listItem w:value="Choose Board Type"/>
            <w:listItem w:displayText="Single Pieces" w:value="Single Pieces"/>
            <w:listItem w:displayText="Panel by Customer" w:value="Panel by Customer"/>
            <w:listItem w:displayText="Panel by PCBWay" w:value="Panel by PCBWay"/>
          </w:comboBox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Single Pieces</w:t>
          </w:r>
        </w:sdtContent>
      </w:sdt>
      <w:r w:rsidR="005F48C9">
        <w:rPr>
          <w:rFonts w:ascii="Arial" w:hAnsi="Arial" w:cs="Arial"/>
          <w:b/>
          <w:sz w:val="22"/>
          <w:szCs w:val="22"/>
        </w:rPr>
        <w:tab/>
      </w:r>
    </w:p>
    <w:p w14:paraId="477EFD90" w14:textId="77777777" w:rsidR="00834A20" w:rsidRDefault="00834A20" w:rsidP="00245DA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Rout</w:t>
      </w:r>
      <w:r w:rsidR="00622A88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 xml:space="preserve"> Process (If Panelized)</w:t>
      </w:r>
      <w:r w:rsidR="003E5E56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304518701"/>
          <w:placeholder>
            <w:docPart w:val="715554F580674224BC0F3FFED91B54BE"/>
          </w:placeholder>
          <w:showingPlcHdr/>
          <w:comboBox>
            <w:listItem w:value="Specify Route Process"/>
            <w:listItem w:displayText="None" w:value="None"/>
            <w:listItem w:displayText="Panel as V-Scoring" w:value="Panel as V-Scoring"/>
            <w:listItem w:displayText="Panel as Tab Route" w:value="Panel as Tab Route"/>
            <w:listItem w:displayText="Both V-Scoring&amp;Tab Routing" w:value="Both V-Scoring&amp;Tab Routing"/>
          </w:comboBox>
        </w:sdtPr>
        <w:sdtEndPr/>
        <w:sdtContent>
          <w:r>
            <w:rPr>
              <w:rStyle w:val="PlaceholderText"/>
            </w:rPr>
            <w:t>Specify Rout</w:t>
          </w:r>
          <w:r w:rsidR="00622A88">
            <w:rPr>
              <w:rStyle w:val="PlaceholderText"/>
            </w:rPr>
            <w:t>e</w:t>
          </w:r>
          <w:r>
            <w:rPr>
              <w:rStyle w:val="PlaceholderText"/>
            </w:rPr>
            <w:t xml:space="preserve"> Process</w:t>
          </w:r>
        </w:sdtContent>
      </w:sdt>
    </w:p>
    <w:p w14:paraId="6DD25833" w14:textId="77777777" w:rsidR="00ED2BDB" w:rsidRDefault="00ED2BDB" w:rsidP="00245DA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X-out Allowance in Panel (If Panelized):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1883674407"/>
          <w:placeholder>
            <w:docPart w:val="DBBC333C07C24383A132CCBFB8BE8853"/>
          </w:placeholder>
          <w:showingPlcHdr/>
          <w:comboBox>
            <w:listItem w:value="Allowed?"/>
            <w:listItem w:displayText="Accepted" w:value="Accepted"/>
            <w:listItem w:displayText="Not Accepted" w:value="Not Accepted"/>
          </w:comboBox>
        </w:sdtPr>
        <w:sdtEndPr/>
        <w:sdtContent>
          <w:r>
            <w:rPr>
              <w:rStyle w:val="PlaceholderText"/>
            </w:rPr>
            <w:t>Allowed?</w:t>
          </w:r>
        </w:sdtContent>
      </w:sdt>
    </w:p>
    <w:p w14:paraId="398E8308" w14:textId="6DDDB6F4" w:rsidR="008D22D7" w:rsidRDefault="00786642" w:rsidP="00245DA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Board</w:t>
      </w:r>
      <w:r w:rsidR="00622A88">
        <w:rPr>
          <w:rFonts w:ascii="Arial" w:hAnsi="Arial" w:cs="Arial"/>
          <w:b/>
          <w:sz w:val="22"/>
          <w:szCs w:val="22"/>
        </w:rPr>
        <w:t>/Panel</w:t>
      </w:r>
      <w:r>
        <w:rPr>
          <w:rFonts w:ascii="Arial" w:hAnsi="Arial" w:cs="Arial"/>
          <w:b/>
          <w:sz w:val="22"/>
          <w:szCs w:val="22"/>
        </w:rPr>
        <w:t xml:space="preserve"> Dimensions</w:t>
      </w:r>
      <w:r w:rsidR="008D22D7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="00676F26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</w:t>
      </w:r>
      <w:sdt>
        <w:sdtPr>
          <w:rPr>
            <w:rFonts w:ascii="Arial" w:hAnsi="Arial" w:cs="Arial"/>
            <w:b/>
            <w:sz w:val="22"/>
            <w:szCs w:val="22"/>
          </w:rPr>
          <w:id w:val="1274051954"/>
          <w:placeholder>
            <w:docPart w:val="90D817ACB36C47BF8787597DB1FF566A"/>
          </w:placeholder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100</w:t>
          </w:r>
        </w:sdtContent>
      </w:sdt>
      <w:r w:rsidR="00353A1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mm </w:t>
      </w:r>
      <w:r w:rsidR="00E447B1">
        <w:rPr>
          <w:rFonts w:ascii="Arial" w:hAnsi="Arial" w:cs="Arial"/>
          <w:sz w:val="22"/>
          <w:szCs w:val="22"/>
        </w:rPr>
        <w:t>x</w:t>
      </w:r>
      <w:r w:rsidR="008D22D7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 </w:t>
      </w:r>
      <w:sdt>
        <w:sdtPr>
          <w:rPr>
            <w:rFonts w:ascii="Arial" w:hAnsi="Arial" w:cs="Arial"/>
            <w:b/>
            <w:sz w:val="22"/>
            <w:szCs w:val="22"/>
          </w:rPr>
          <w:id w:val="-2033247354"/>
          <w:placeholder>
            <w:docPart w:val="74E7D9A808BE4488B96DFD02B8907D76"/>
          </w:placeholder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100</w:t>
          </w:r>
        </w:sdtContent>
      </w:sdt>
      <w:r w:rsidR="00353A14">
        <w:rPr>
          <w:rFonts w:ascii="Arial" w:hAnsi="Arial" w:cs="Arial"/>
          <w:b/>
          <w:sz w:val="22"/>
          <w:szCs w:val="22"/>
        </w:rPr>
        <w:t xml:space="preserve"> </w:t>
      </w:r>
      <w:r w:rsidR="008D22D7">
        <w:rPr>
          <w:rFonts w:ascii="Arial" w:hAnsi="Arial" w:cs="Arial"/>
          <w:b/>
          <w:sz w:val="22"/>
          <w:szCs w:val="22"/>
        </w:rPr>
        <w:t>mm</w:t>
      </w:r>
      <w:r w:rsidR="00676F26">
        <w:rPr>
          <w:rFonts w:ascii="Arial" w:hAnsi="Arial" w:cs="Arial"/>
          <w:b/>
          <w:sz w:val="22"/>
          <w:szCs w:val="22"/>
        </w:rPr>
        <w:t xml:space="preserve"> </w:t>
      </w:r>
    </w:p>
    <w:p w14:paraId="2B458FF7" w14:textId="77777777" w:rsidR="00676F26" w:rsidRDefault="00676F26" w:rsidP="00245DA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 w:rsidR="00582C67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  </w:t>
      </w:r>
      <w:sdt>
        <w:sdtPr>
          <w:rPr>
            <w:rFonts w:ascii="Arial" w:hAnsi="Arial" w:cs="Arial"/>
            <w:b/>
            <w:sz w:val="22"/>
            <w:szCs w:val="22"/>
          </w:rPr>
          <w:id w:val="-1417625392"/>
          <w:placeholder>
            <w:docPart w:val="75382CAF72E94DF49ED2699FC6E7C882"/>
          </w:placeholder>
          <w:showingPlcHdr/>
        </w:sdtPr>
        <w:sdtEndPr/>
        <w:sdtContent>
          <w:r>
            <w:rPr>
              <w:rStyle w:val="PlaceholderText"/>
            </w:rPr>
            <w:t>Enter Length</w:t>
          </w:r>
        </w:sdtContent>
      </w:sdt>
      <w:r>
        <w:rPr>
          <w:rFonts w:ascii="Arial" w:hAnsi="Arial" w:cs="Arial"/>
          <w:b/>
          <w:sz w:val="22"/>
          <w:szCs w:val="22"/>
        </w:rPr>
        <w:t xml:space="preserve">  mils x  </w:t>
      </w:r>
      <w:sdt>
        <w:sdtPr>
          <w:rPr>
            <w:rFonts w:ascii="Arial" w:hAnsi="Arial" w:cs="Arial"/>
            <w:b/>
            <w:sz w:val="22"/>
            <w:szCs w:val="22"/>
          </w:rPr>
          <w:id w:val="908734838"/>
          <w:placeholder>
            <w:docPart w:val="A407737616F94F5686B92643669EDB0A"/>
          </w:placeholder>
          <w:showingPlcHdr/>
        </w:sdtPr>
        <w:sdtEndPr/>
        <w:sdtContent>
          <w:r>
            <w:rPr>
              <w:rStyle w:val="PlaceholderText"/>
            </w:rPr>
            <w:t>Enter Width</w:t>
          </w:r>
        </w:sdtContent>
      </w:sdt>
      <w:r w:rsidR="00582C67">
        <w:rPr>
          <w:rFonts w:ascii="Arial" w:hAnsi="Arial" w:cs="Arial"/>
          <w:b/>
          <w:sz w:val="22"/>
          <w:szCs w:val="22"/>
        </w:rPr>
        <w:t xml:space="preserve"> mils</w:t>
      </w:r>
    </w:p>
    <w:p w14:paraId="26B0CA34" w14:textId="117C8330" w:rsidR="008D22D7" w:rsidRDefault="008D22D7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Number of Layers: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</w:t>
      </w:r>
      <w:r w:rsidR="001E3FD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2074618777"/>
          <w:placeholder>
            <w:docPart w:val="0D03D40A368842F7AC713CDB8A8A8EF7"/>
          </w:placeholder>
          <w:dropDownList>
            <w:listItem w:value="Select Number of Layers"/>
            <w:listItem w:displayText="1 Layer" w:value="1 Layer"/>
            <w:listItem w:displayText="2 Layers" w:value="2 Layers"/>
            <w:listItem w:displayText="4 Layers" w:value="4 Layers"/>
            <w:listItem w:displayText="6 Layers" w:value="6 Layers"/>
            <w:listItem w:displayText="8 Layers" w:value="8 Layers"/>
            <w:listItem w:displayText="10 Layers" w:value="10 Layers"/>
            <w:listItem w:displayText="12 Layers" w:value="12 Layers"/>
            <w:listItem w:displayText="14 Layers" w:value="14 Layers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4 Layers</w:t>
          </w:r>
        </w:sdtContent>
      </w:sdt>
    </w:p>
    <w:p w14:paraId="6749EDB4" w14:textId="4B148229" w:rsidR="001E3FDE" w:rsidRDefault="001E3FDE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Material: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2015963843"/>
          <w:placeholder>
            <w:docPart w:val="576AD0A0CCE944A1A6C63CB9ED3E247C"/>
          </w:placeholder>
          <w:dropDownList>
            <w:listItem w:value="Select Material"/>
            <w:listItem w:displayText="Normal FR-4 Board" w:value="Normal FR-4 Board"/>
            <w:listItem w:displayText="Aluminum Board" w:value="Aluminum Board"/>
            <w:listItem w:displayText="Rigid-Flex Board" w:value="Rigid-Flex Board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Normal FR-4 Board</w:t>
          </w:r>
        </w:sdtContent>
      </w:sdt>
    </w:p>
    <w:p w14:paraId="1A30F0CE" w14:textId="586CCF3E" w:rsidR="00AF3CF5" w:rsidRDefault="00AF3CF5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Material Type: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514076934"/>
          <w:placeholder>
            <w:docPart w:val="876D8C327BEF4E15A978A53F2352EF45"/>
          </w:placeholder>
          <w:dropDownList>
            <w:listItem w:value="Select Material Type"/>
            <w:listItem w:displayText="TG 130-140 (Standard)" w:value="TG 130-140 (Standard)"/>
            <w:listItem w:displayText="TG 150-160" w:value="TG 150-160"/>
            <w:listItem w:displayText="TG 170-180" w:value="TG 170-180"/>
            <w:listItem w:displayText="Metal Core in middle (Aluminum only)" w:value="Metal Core in middle (Aluminum only)"/>
            <w:listItem w:displayText="Metal base on bottom (Aluminum only)" w:value="Metal base on bottom (Aluminum only)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TG 150-160</w:t>
          </w:r>
        </w:sdtContent>
      </w:sdt>
    </w:p>
    <w:p w14:paraId="6292BD37" w14:textId="2E596854" w:rsidR="00582C67" w:rsidRDefault="00E447B1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Thickness: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 xml:space="preserve">                                 </w:t>
      </w:r>
      <w:r w:rsidR="00902590">
        <w:rPr>
          <w:rFonts w:ascii="Arial" w:hAnsi="Arial" w:cs="Arial"/>
          <w:b/>
          <w:sz w:val="22"/>
          <w:szCs w:val="22"/>
        </w:rPr>
        <w:t xml:space="preserve"> </w:t>
      </w:r>
      <w:r w:rsidR="001E3FDE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135027016"/>
          <w:placeholder>
            <w:docPart w:val="82D60C004BA54DC8932013794FEBBD4F"/>
          </w:placeholder>
          <w:comboBox>
            <w:listItem w:value="Specify Thickness (mm)"/>
            <w:listItem w:displayText="0.4mm" w:value="0.4mm"/>
            <w:listItem w:displayText="0.6mm" w:value="0.6mm"/>
            <w:listItem w:displayText="0.8mm" w:value="0.8mm"/>
            <w:listItem w:displayText="1.0mm" w:value="1.0mm"/>
            <w:listItem w:displayText="1.2mm" w:value="1.2mm"/>
            <w:listItem w:displayText="1.6mm" w:value="1.6mm"/>
            <w:listItem w:displayText="2.0mm" w:value="2.0mm"/>
            <w:listItem w:displayText="2.4mm" w:value="2.4mm"/>
          </w:comboBox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1.6 mm</w:t>
          </w:r>
        </w:sdtContent>
      </w:sdt>
    </w:p>
    <w:p w14:paraId="3271D188" w14:textId="77777777" w:rsidR="00327B52" w:rsidRDefault="00327B52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93091854"/>
          <w:placeholder>
            <w:docPart w:val="888B842337D449708E720C28B939EE17"/>
          </w:placeholder>
          <w:showingPlcHdr/>
          <w:comboBox>
            <w:listItem w:value="Specify Thickness (mils)"/>
            <w:listItem w:displayText="15.748" w:value="15.748"/>
            <w:listItem w:displayText="23.622" w:value="23.622"/>
            <w:listItem w:displayText="31.496" w:value="31.496"/>
            <w:listItem w:displayText="39.370" w:value="39.370"/>
            <w:listItem w:displayText="47.244" w:value="47.244"/>
            <w:listItem w:displayText="62.992" w:value="62.992"/>
            <w:listItem w:displayText="78.740" w:value="78.740"/>
            <w:listItem w:displayText="94.488" w:value="94.488"/>
          </w:comboBox>
        </w:sdtPr>
        <w:sdtEndPr/>
        <w:sdtContent>
          <w:r>
            <w:rPr>
              <w:rStyle w:val="PlaceholderText"/>
            </w:rPr>
            <w:t>Specify Thickness (mils)</w:t>
          </w:r>
        </w:sdtContent>
      </w:sdt>
    </w:p>
    <w:p w14:paraId="53800D1F" w14:textId="3893C57D" w:rsidR="00302DC3" w:rsidRDefault="00302DC3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Min Track/Spacing: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1035655775"/>
          <w:placeholder>
            <w:docPart w:val="4D98A31A25EA473CB6BC5CF4CAC73991"/>
          </w:placeholder>
          <w:dropDownList>
            <w:listItem w:value="Specify Min Track/Spacing"/>
            <w:listItem w:displayText="4/4mil" w:value="4/4mil"/>
            <w:listItem w:displayText="5/5mil" w:value="5/5mil"/>
            <w:listItem w:displayText="6/6mil" w:value="6/6mil"/>
            <w:listItem w:displayText="8/8mil" w:value="8/8mil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6/6mil</w:t>
          </w:r>
        </w:sdtContent>
      </w:sdt>
    </w:p>
    <w:p w14:paraId="7284395F" w14:textId="24FBF8BC" w:rsidR="00302DC3" w:rsidRDefault="00302DC3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Min Hole Size: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1236820493"/>
          <w:placeholder>
            <w:docPart w:val="FD50E6470F29437788FCD7715EF2FE35"/>
          </w:placeholder>
          <w:dropDownList>
            <w:listItem w:value="Specify Minimum Hole Size"/>
            <w:listItem w:displayText="0.2mm" w:value="0.2mm"/>
            <w:listItem w:displayText="0.25mm" w:value="0.25mm"/>
            <w:listItem w:displayText="0.3mm" w:value="0.3mm"/>
            <w:listItem w:displayText="No Drill" w:value="No Drill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0.3mm</w:t>
          </w:r>
        </w:sdtContent>
      </w:sdt>
    </w:p>
    <w:p w14:paraId="5599ECEB" w14:textId="24DF9803" w:rsidR="00E447B1" w:rsidRDefault="002E0E4A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Solder Mask Color: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 xml:space="preserve">                      </w:t>
      </w:r>
      <w:r w:rsidR="00A41B8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2052521784"/>
          <w:placeholder>
            <w:docPart w:val="32B23FFBF49946D786B09ECA25D16D3C"/>
          </w:placeholder>
          <w:dropDownList>
            <w:listItem w:value="Select Solder Mask Color"/>
            <w:listItem w:displayText="Green" w:value="Green"/>
            <w:listItem w:displayText="Red" w:value="Red"/>
            <w:listItem w:displayText="Yellow" w:value="Yellow"/>
            <w:listItem w:displayText="Blue" w:value="Blue"/>
            <w:listItem w:displayText="White" w:value="White"/>
            <w:listItem w:displayText="Black" w:value="Black"/>
            <w:listItem w:displayText="Purple" w:value="Purple"/>
            <w:listItem w:displayText="Matte Black" w:value="Matte Black"/>
            <w:listItem w:displayText="Matte Green" w:value="Matte Green"/>
            <w:listItem w:displayText="None" w:value="None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Blue</w:t>
          </w:r>
        </w:sdtContent>
      </w:sdt>
    </w:p>
    <w:p w14:paraId="0D22D382" w14:textId="56A0754E" w:rsidR="002E0E4A" w:rsidRDefault="002E0E4A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Silkscreen Color:</w:t>
      </w:r>
      <w:r w:rsidR="001E3FDE"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ab/>
      </w:r>
      <w:r w:rsidR="001E3FDE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949057219"/>
          <w:placeholder>
            <w:docPart w:val="12D87363C1354C76A464A3826C4C9FD7"/>
          </w:placeholder>
          <w:dropDownList>
            <w:listItem w:value="Select Silkscreen Color"/>
            <w:listItem w:displayText="White" w:value="White"/>
            <w:listItem w:displayText="Black" w:value="Black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White</w:t>
          </w:r>
        </w:sdtContent>
      </w:sdt>
    </w:p>
    <w:p w14:paraId="0C18D76E" w14:textId="5E7A3C23" w:rsidR="00711689" w:rsidRDefault="00711689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Surface Finish:</w:t>
      </w:r>
      <w:r w:rsidR="00D50DEC">
        <w:rPr>
          <w:rFonts w:ascii="Arial" w:hAnsi="Arial" w:cs="Arial"/>
          <w:b/>
          <w:sz w:val="22"/>
          <w:szCs w:val="22"/>
        </w:rPr>
        <w:tab/>
      </w:r>
      <w:r w:rsidR="00D50DEC">
        <w:rPr>
          <w:rFonts w:ascii="Arial" w:hAnsi="Arial" w:cs="Arial"/>
          <w:b/>
          <w:sz w:val="22"/>
          <w:szCs w:val="22"/>
        </w:rPr>
        <w:tab/>
      </w:r>
      <w:r w:rsidR="00D50DEC">
        <w:rPr>
          <w:rFonts w:ascii="Arial" w:hAnsi="Arial" w:cs="Arial"/>
          <w:b/>
          <w:sz w:val="22"/>
          <w:szCs w:val="22"/>
        </w:rPr>
        <w:tab/>
      </w:r>
      <w:r w:rsidR="00D50DEC">
        <w:rPr>
          <w:rFonts w:ascii="Arial" w:hAnsi="Arial" w:cs="Arial"/>
          <w:b/>
          <w:sz w:val="22"/>
          <w:szCs w:val="22"/>
        </w:rPr>
        <w:tab/>
      </w:r>
      <w:r w:rsidR="00D50DEC">
        <w:rPr>
          <w:rFonts w:ascii="Arial" w:hAnsi="Arial" w:cs="Arial"/>
          <w:b/>
          <w:sz w:val="22"/>
          <w:szCs w:val="22"/>
        </w:rPr>
        <w:tab/>
      </w:r>
      <w:r w:rsidR="00D50DEC">
        <w:rPr>
          <w:rFonts w:ascii="Arial" w:hAnsi="Arial" w:cs="Arial"/>
          <w:b/>
          <w:sz w:val="22"/>
          <w:szCs w:val="22"/>
        </w:rPr>
        <w:tab/>
      </w:r>
      <w:r w:rsidR="00D50DEC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1457996733"/>
          <w:placeholder>
            <w:docPart w:val="DC164469AE4A42C795AF1B227FEAAEB6"/>
          </w:placeholder>
          <w:dropDownList>
            <w:listItem w:value="Select Surface Finish"/>
            <w:listItem w:displayText="HASL with lead" w:value="HASL with lead"/>
            <w:listItem w:displayText="HASL lead free" w:value="HASL lead free"/>
            <w:listItem w:displayText="Immersion gold" w:value="Immersion gold"/>
            <w:listItem w:displayText="OSP" w:value="OSP"/>
            <w:listItem w:displayText="Hard Gold" w:value="Hard Gold"/>
            <w:listItem w:displayText="None" w:value="None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HASL lead free</w:t>
          </w:r>
        </w:sdtContent>
      </w:sdt>
    </w:p>
    <w:p w14:paraId="300D4917" w14:textId="524A5915" w:rsidR="005A5274" w:rsidRDefault="005A5274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Gold Fingers: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1378003248"/>
          <w:placeholder>
            <w:docPart w:val="DAA2BA5FBB4A4424B607083DBE6D2A37"/>
          </w:placeholder>
          <w:dropDownList>
            <w:listItem w:value="Gold Fingers on Board?"/>
            <w:listItem w:displayText="Yes" w:value="Yes"/>
            <w:listItem w:displayText="No" w:value="No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No</w:t>
          </w:r>
        </w:sdtContent>
      </w:sdt>
    </w:p>
    <w:p w14:paraId="08B9BEB1" w14:textId="38308202" w:rsidR="005A5274" w:rsidRDefault="005A5274" w:rsidP="008D22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Via Process: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-183677160"/>
          <w:placeholder>
            <w:docPart w:val="529CA09700AF45EC8311C5E6C3CE607F"/>
          </w:placeholder>
          <w:dropDownList>
            <w:listItem w:value="Select Via Process"/>
            <w:listItem w:displayText="Tenting vias" w:value="Tenting vias"/>
            <w:listItem w:displayText="Plugged vias" w:value="Plugged vias"/>
            <w:listItem w:displayText="Vias not covered" w:value="Vias not covered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Tenting vias</w:t>
          </w:r>
        </w:sdtContent>
      </w:sdt>
    </w:p>
    <w:p w14:paraId="58D53CC7" w14:textId="4AA999DF" w:rsidR="00D54C2D" w:rsidRDefault="002E0E4A" w:rsidP="00EC453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Finished Copper: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E6BEB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661891998"/>
          <w:placeholder>
            <w:docPart w:val="70B0AF33B5D54AE8AF0DB0EE283F4267"/>
          </w:placeholder>
          <w:dropDownList>
            <w:listItem w:value="Select Finished Copper"/>
            <w:listItem w:displayText="1 oz Cu" w:value="1 oz Cu"/>
            <w:listItem w:displayText="2 oz Cu" w:value="2 oz Cu"/>
            <w:listItem w:displayText="3 oz Cu" w:value="3 oz Cu"/>
            <w:listItem w:displayText="4 oz Cu" w:value="4 oz Cu"/>
          </w:dropDownList>
        </w:sdtPr>
        <w:sdtEndPr/>
        <w:sdtContent>
          <w:r w:rsidR="00BD2EE2">
            <w:rPr>
              <w:rFonts w:ascii="Arial" w:hAnsi="Arial" w:cs="Arial"/>
              <w:b/>
              <w:sz w:val="22"/>
              <w:szCs w:val="22"/>
            </w:rPr>
            <w:t>1 oz Cu</w:t>
          </w:r>
        </w:sdtContent>
      </w:sdt>
    </w:p>
    <w:p w14:paraId="07898C24" w14:textId="77777777" w:rsidR="00D54C2D" w:rsidRPr="00D54C2D" w:rsidRDefault="00D54C2D" w:rsidP="00D54C2D">
      <w:pPr>
        <w:rPr>
          <w:rFonts w:ascii="Arial" w:hAnsi="Arial" w:cs="Arial"/>
          <w:sz w:val="22"/>
          <w:szCs w:val="22"/>
        </w:rPr>
      </w:pPr>
    </w:p>
    <w:p w14:paraId="42D1FF7E" w14:textId="77777777" w:rsidR="00EE7B7E" w:rsidRDefault="00EE7B7E" w:rsidP="00D54C2D">
      <w:pPr>
        <w:rPr>
          <w:rFonts w:ascii="Arial" w:hAnsi="Arial" w:cs="Arial"/>
          <w:b/>
          <w:sz w:val="22"/>
          <w:szCs w:val="22"/>
          <w:u w:val="single"/>
        </w:rPr>
      </w:pPr>
      <w:r w:rsidRPr="00EE7B7E">
        <w:rPr>
          <w:rFonts w:ascii="Arial" w:hAnsi="Arial" w:cs="Arial"/>
          <w:b/>
          <w:sz w:val="22"/>
          <w:szCs w:val="22"/>
          <w:u w:val="single"/>
        </w:rPr>
        <w:t>Layer Stack Description</w:t>
      </w:r>
      <w:r w:rsidR="0044145C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A66DF2">
        <w:rPr>
          <w:rFonts w:ascii="Arial" w:hAnsi="Arial" w:cs="Arial"/>
          <w:b/>
          <w:sz w:val="22"/>
          <w:szCs w:val="22"/>
          <w:u w:val="single"/>
        </w:rPr>
        <w:t xml:space="preserve">(For ordering/procurement):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F8F" w14:paraId="45E5AFFA" w14:textId="77777777" w:rsidTr="00F32F8F">
        <w:tc>
          <w:tcPr>
            <w:tcW w:w="4675" w:type="dxa"/>
          </w:tcPr>
          <w:p w14:paraId="0D436A61" w14:textId="77777777" w:rsidR="00F32F8F" w:rsidRPr="00F32F8F" w:rsidRDefault="00F32F8F" w:rsidP="00D54C2D">
            <w:pPr>
              <w:rPr>
                <w:rFonts w:cstheme="minorHAnsi"/>
                <w:b/>
                <w:sz w:val="20"/>
                <w:szCs w:val="20"/>
              </w:rPr>
            </w:pPr>
            <w:r w:rsidRPr="00F32F8F">
              <w:rPr>
                <w:rFonts w:cstheme="minorHAnsi"/>
                <w:b/>
                <w:sz w:val="20"/>
                <w:szCs w:val="20"/>
              </w:rPr>
              <w:t>Layer Name</w:t>
            </w:r>
          </w:p>
        </w:tc>
        <w:tc>
          <w:tcPr>
            <w:tcW w:w="4675" w:type="dxa"/>
          </w:tcPr>
          <w:p w14:paraId="6E54CA66" w14:textId="77777777" w:rsidR="00F32F8F" w:rsidRPr="00F32F8F" w:rsidRDefault="00F32F8F" w:rsidP="00D54C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Layer Gerber File</w:t>
            </w:r>
          </w:p>
        </w:tc>
      </w:tr>
      <w:sdt>
        <w:sdtPr>
          <w:rPr>
            <w:rFonts w:cstheme="minorHAnsi"/>
            <w:sz w:val="20"/>
            <w:szCs w:val="20"/>
          </w:rPr>
          <w:id w:val="-1113122929"/>
          <w15:repeatingSection/>
        </w:sdtPr>
        <w:sdtContent>
          <w:sdt>
            <w:sdtPr>
              <w:rPr>
                <w:rFonts w:cstheme="minorHAnsi"/>
                <w:sz w:val="20"/>
                <w:szCs w:val="20"/>
              </w:rPr>
              <w:id w:val="742061615"/>
              <w:placeholder>
                <w:docPart w:val="C9CE8E841D25442DBD4BC45DD9B84DB9"/>
              </w:placeholder>
              <w15:repeatingSectionItem/>
            </w:sdtPr>
            <w:sdtEndPr/>
            <w:sdtContent>
              <w:tr w:rsidR="00F32F8F" w14:paraId="0D2FB473" w14:textId="77777777" w:rsidTr="00F32F8F"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-693761915"/>
                    <w:placeholder>
                      <w:docPart w:val="371139637A63400CB12B477A940AC3BE"/>
                    </w:placeholder>
                  </w:sdtPr>
                  <w:sdtEndPr/>
                  <w:sdtContent>
                    <w:tc>
                      <w:tcPr>
                        <w:tcW w:w="4675" w:type="dxa"/>
                      </w:tcPr>
                      <w:p w14:paraId="179CECA7" w14:textId="4CBEA9E8" w:rsidR="00F32F8F" w:rsidRPr="00F32F8F" w:rsidRDefault="00BD2EE2" w:rsidP="00D54C2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162898301"/>
                    <w:placeholder>
                      <w:docPart w:val="B97B6DFDB24A4BEFA43E3BE3DDD6442B"/>
                    </w:placeholder>
                  </w:sdtPr>
                  <w:sdtEndPr/>
                  <w:sdtContent>
                    <w:tc>
                      <w:tcPr>
                        <w:tcW w:w="4675" w:type="dxa"/>
                      </w:tcPr>
                      <w:p w14:paraId="7A2F8C8B" w14:textId="688E549B" w:rsidR="00F32F8F" w:rsidRPr="00F32F8F" w:rsidRDefault="00BD2EE2" w:rsidP="00D54C2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GTL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-1811317875"/>
              <w:placeholder>
                <w:docPart w:val="FBD004B1234147B1BFFEFA59AB1A1239"/>
              </w:placeholder>
              <w15:repeatingSectionItem/>
            </w:sdtPr>
            <w:sdtContent>
              <w:tr w:rsidR="00BD2EE2" w14:paraId="3E807CC0" w14:textId="77777777" w:rsidTr="00F32F8F"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456465083"/>
                    <w:placeholder>
                      <w:docPart w:val="FFDFD052AF36484F9D840E0539A3188C"/>
                    </w:placeholder>
                  </w:sdtPr>
                  <w:sdtContent>
                    <w:tc>
                      <w:tcPr>
                        <w:tcW w:w="4675" w:type="dxa"/>
                      </w:tcPr>
                      <w:p w14:paraId="027533AF" w14:textId="21B3C7E7" w:rsidR="00BD2EE2" w:rsidRPr="00F32F8F" w:rsidRDefault="00BD2EE2" w:rsidP="00B80C9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-784268259"/>
                    <w:placeholder>
                      <w:docPart w:val="43D480AE208244B4A09A24A2484A4827"/>
                    </w:placeholder>
                  </w:sdtPr>
                  <w:sdtContent>
                    <w:tc>
                      <w:tcPr>
                        <w:tcW w:w="4675" w:type="dxa"/>
                      </w:tcPr>
                      <w:p w14:paraId="654C630B" w14:textId="428084BE" w:rsidR="00BD2EE2" w:rsidRPr="00F32F8F" w:rsidRDefault="00BD2EE2" w:rsidP="00B80C9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G1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-502668418"/>
              <w:placeholder>
                <w:docPart w:val="CD7B7F6254574E0D9711E230DA053418"/>
              </w:placeholder>
              <w15:repeatingSectionItem/>
            </w:sdtPr>
            <w:sdtContent>
              <w:tr w:rsidR="00BD2EE2" w14:paraId="5C4F5F0A" w14:textId="77777777" w:rsidTr="00F32F8F"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-849645048"/>
                    <w:placeholder>
                      <w:docPart w:val="20D26982B1E146F987045227C25C8F66"/>
                    </w:placeholder>
                  </w:sdtPr>
                  <w:sdtContent>
                    <w:tc>
                      <w:tcPr>
                        <w:tcW w:w="4675" w:type="dxa"/>
                      </w:tcPr>
                      <w:p w14:paraId="76F48831" w14:textId="36C31B9D" w:rsidR="00BD2EE2" w:rsidRPr="00F32F8F" w:rsidRDefault="00BD2EE2" w:rsidP="00B80C9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-113062709"/>
                    <w:placeholder>
                      <w:docPart w:val="AB75F7E1B3464EE39A775E6A7EE4479E"/>
                    </w:placeholder>
                  </w:sdtPr>
                  <w:sdtContent>
                    <w:tc>
                      <w:tcPr>
                        <w:tcW w:w="4675" w:type="dxa"/>
                      </w:tcPr>
                      <w:p w14:paraId="1E19BC09" w14:textId="0745F5B2" w:rsidR="00BD2EE2" w:rsidRPr="00F32F8F" w:rsidRDefault="00BD2EE2" w:rsidP="00B80C9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G2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1761562543"/>
              <w:placeholder>
                <w:docPart w:val="DAC4F95D14534D55B2EB528A7C6B33E7"/>
              </w:placeholder>
              <w15:repeatingSectionItem/>
            </w:sdtPr>
            <w:sdtContent>
              <w:tr w:rsidR="00BD2EE2" w14:paraId="4EB5EB24" w14:textId="77777777" w:rsidTr="00F32F8F"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1089658466"/>
                    <w:placeholder>
                      <w:docPart w:val="74ACB0FCEFE945CAB3D1AA85521ADFFC"/>
                    </w:placeholder>
                  </w:sdtPr>
                  <w:sdtContent>
                    <w:tc>
                      <w:tcPr>
                        <w:tcW w:w="4675" w:type="dxa"/>
                      </w:tcPr>
                      <w:p w14:paraId="759B8E7E" w14:textId="541B28D4" w:rsidR="00BD2EE2" w:rsidRPr="00F32F8F" w:rsidRDefault="00BD2EE2" w:rsidP="00B80C9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20"/>
                      <w:szCs w:val="20"/>
                    </w:rPr>
                    <w:id w:val="-1242097198"/>
                    <w:placeholder>
                      <w:docPart w:val="414D6D7DA58A4019AA9D1AA0A92974C5"/>
                    </w:placeholder>
                  </w:sdtPr>
                  <w:sdtContent>
                    <w:tc>
                      <w:tcPr>
                        <w:tcW w:w="4675" w:type="dxa"/>
                      </w:tcPr>
                      <w:p w14:paraId="6BB6610C" w14:textId="7B49A2F5" w:rsidR="00BD2EE2" w:rsidRPr="00F32F8F" w:rsidRDefault="00BD2EE2" w:rsidP="00B80C9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GBL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A2A4E4E" w14:textId="77777777" w:rsidR="00F32F8F" w:rsidRDefault="00F32F8F" w:rsidP="00D54C2D">
      <w:pPr>
        <w:rPr>
          <w:rFonts w:ascii="Arial" w:hAnsi="Arial" w:cs="Arial"/>
          <w:b/>
          <w:sz w:val="22"/>
          <w:szCs w:val="22"/>
          <w:u w:val="single"/>
        </w:rPr>
      </w:pPr>
    </w:p>
    <w:p w14:paraId="440AFED2" w14:textId="77777777" w:rsidR="00EE7B7E" w:rsidRDefault="008A0D1E" w:rsidP="00D54C2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Total Board Thickness: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1504858696"/>
          <w:placeholder>
            <w:docPart w:val="D255A25F83004725A5C49922A242A8BE"/>
          </w:placeholder>
          <w:showingPlcHdr/>
        </w:sdtPr>
        <w:sdtEndPr/>
        <w:sdtContent>
          <w:r>
            <w:rPr>
              <w:rStyle w:val="PlaceholderText"/>
            </w:rPr>
            <w:t>Enter total board thickness (mils)</w:t>
          </w:r>
        </w:sdtContent>
      </w:sdt>
      <w:r>
        <w:rPr>
          <w:rFonts w:ascii="Arial" w:hAnsi="Arial" w:cs="Arial"/>
          <w:b/>
          <w:sz w:val="22"/>
          <w:szCs w:val="22"/>
        </w:rPr>
        <w:t xml:space="preserve"> mils</w:t>
      </w:r>
    </w:p>
    <w:p w14:paraId="74DE9B1F" w14:textId="77777777" w:rsidR="008A0D1E" w:rsidRPr="008A0D1E" w:rsidRDefault="008A0D1E" w:rsidP="00D54C2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hAnsi="Arial" w:cs="Arial"/>
            <w:b/>
            <w:sz w:val="22"/>
            <w:szCs w:val="22"/>
          </w:rPr>
          <w:id w:val="728034531"/>
          <w:placeholder>
            <w:docPart w:val="34084EF78C814344A282E7AC51119634"/>
          </w:placeholder>
          <w:showingPlcHdr/>
        </w:sdtPr>
        <w:sdtEndPr/>
        <w:sdtContent>
          <w:r>
            <w:rPr>
              <w:rStyle w:val="PlaceholderText"/>
            </w:rPr>
            <w:t>Enter total board thickness (mm)</w:t>
          </w:r>
        </w:sdtContent>
      </w:sdt>
      <w:r>
        <w:rPr>
          <w:rFonts w:ascii="Arial" w:hAnsi="Arial" w:cs="Arial"/>
          <w:b/>
          <w:sz w:val="22"/>
          <w:szCs w:val="22"/>
        </w:rPr>
        <w:t xml:space="preserve"> mm</w:t>
      </w:r>
    </w:p>
    <w:p w14:paraId="1AF1F67D" w14:textId="77777777" w:rsidR="00D54C2D" w:rsidRDefault="00D54C2D" w:rsidP="00D54C2D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Special Notes:</w:t>
      </w:r>
    </w:p>
    <w:p w14:paraId="4F89E78F" w14:textId="77777777" w:rsidR="00B741EF" w:rsidRDefault="00B741EF" w:rsidP="00D54C2D">
      <w:pPr>
        <w:rPr>
          <w:rFonts w:ascii="Arial" w:hAnsi="Arial" w:cs="Arial"/>
          <w:b/>
          <w:sz w:val="22"/>
          <w:szCs w:val="22"/>
        </w:rPr>
      </w:pPr>
    </w:p>
    <w:p w14:paraId="78854418" w14:textId="77777777" w:rsidR="00B741EF" w:rsidRDefault="00B741EF" w:rsidP="00D54C2D">
      <w:pPr>
        <w:rPr>
          <w:rFonts w:ascii="Arial" w:hAnsi="Arial" w:cs="Arial"/>
          <w:b/>
          <w:sz w:val="22"/>
          <w:szCs w:val="22"/>
        </w:rPr>
      </w:pPr>
    </w:p>
    <w:p w14:paraId="2B92432F" w14:textId="77777777" w:rsidR="00B741EF" w:rsidRDefault="00B741EF" w:rsidP="00D54C2D">
      <w:pPr>
        <w:rPr>
          <w:rFonts w:ascii="Arial" w:hAnsi="Arial" w:cs="Arial"/>
          <w:b/>
          <w:sz w:val="22"/>
          <w:szCs w:val="22"/>
        </w:rPr>
      </w:pPr>
    </w:p>
    <w:p w14:paraId="25281C4C" w14:textId="77777777" w:rsidR="00B741EF" w:rsidRDefault="00B741EF" w:rsidP="00D54C2D">
      <w:pPr>
        <w:rPr>
          <w:rFonts w:ascii="Arial" w:hAnsi="Arial" w:cs="Arial"/>
          <w:b/>
          <w:sz w:val="22"/>
          <w:szCs w:val="22"/>
        </w:rPr>
      </w:pPr>
    </w:p>
    <w:tbl>
      <w:tblPr>
        <w:tblW w:w="9778" w:type="dxa"/>
        <w:tblInd w:w="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30"/>
        <w:gridCol w:w="688"/>
        <w:gridCol w:w="720"/>
        <w:gridCol w:w="1440"/>
        <w:gridCol w:w="2520"/>
        <w:gridCol w:w="1890"/>
        <w:gridCol w:w="1890"/>
      </w:tblGrid>
      <w:tr w:rsidR="00B741EF" w:rsidRPr="00B015F7" w14:paraId="401D13E8" w14:textId="77777777" w:rsidTr="00B04AC2">
        <w:trPr>
          <w:trHeight w:val="259"/>
        </w:trPr>
        <w:tc>
          <w:tcPr>
            <w:tcW w:w="630" w:type="dxa"/>
            <w:tcBorders>
              <w:top w:val="doub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0ED24842" w14:textId="77777777" w:rsidR="00B741EF" w:rsidRPr="00B015F7" w:rsidRDefault="00B741EF" w:rsidP="00A61804">
            <w:pPr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REV.</w:t>
            </w:r>
          </w:p>
        </w:tc>
        <w:tc>
          <w:tcPr>
            <w:tcW w:w="688" w:type="dxa"/>
            <w:tcBorders>
              <w:top w:val="double" w:sz="6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42ACBBE" w14:textId="77777777" w:rsidR="00B741EF" w:rsidRPr="00B015F7" w:rsidRDefault="00B741EF" w:rsidP="00A61804">
            <w:pPr>
              <w:ind w:right="-30"/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SECTION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8D7019A" w14:textId="77777777" w:rsidR="00B741EF" w:rsidRPr="00B015F7" w:rsidRDefault="00B741EF" w:rsidP="00A61804">
            <w:pPr>
              <w:ind w:right="-160"/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PARA.</w:t>
            </w:r>
          </w:p>
        </w:tc>
        <w:tc>
          <w:tcPr>
            <w:tcW w:w="1440" w:type="dxa"/>
            <w:tcBorders>
              <w:top w:val="double" w:sz="6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B655906" w14:textId="77777777" w:rsidR="00B741EF" w:rsidRPr="00B015F7" w:rsidRDefault="00B741EF" w:rsidP="00A61804">
            <w:pPr>
              <w:ind w:right="-30"/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DATE</w:t>
            </w:r>
          </w:p>
        </w:tc>
        <w:tc>
          <w:tcPr>
            <w:tcW w:w="2520" w:type="dxa"/>
            <w:tcBorders>
              <w:top w:val="double" w:sz="6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A14FA1F" w14:textId="77777777" w:rsidR="00B741EF" w:rsidRPr="00B015F7" w:rsidRDefault="00B741EF" w:rsidP="00A61804">
            <w:pPr>
              <w:ind w:right="-30"/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CHANGE MADE</w:t>
            </w:r>
          </w:p>
        </w:tc>
        <w:tc>
          <w:tcPr>
            <w:tcW w:w="1890" w:type="dxa"/>
            <w:tcBorders>
              <w:top w:val="double" w:sz="6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1CC40EB" w14:textId="77777777" w:rsidR="00B741EF" w:rsidRPr="00B015F7" w:rsidRDefault="00B741EF" w:rsidP="00A61804">
            <w:pPr>
              <w:ind w:right="-30"/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REVIEWED BY</w:t>
            </w:r>
          </w:p>
        </w:tc>
        <w:tc>
          <w:tcPr>
            <w:tcW w:w="1890" w:type="dxa"/>
            <w:tcBorders>
              <w:top w:val="double" w:sz="6" w:space="0" w:color="000000"/>
              <w:left w:val="single" w:sz="4" w:space="0" w:color="auto"/>
              <w:bottom w:val="single" w:sz="12" w:space="0" w:color="auto"/>
            </w:tcBorders>
            <w:shd w:val="clear" w:color="auto" w:fill="000000"/>
            <w:vAlign w:val="center"/>
          </w:tcPr>
          <w:p w14:paraId="03E3400E" w14:textId="77777777" w:rsidR="00B741EF" w:rsidRPr="00B015F7" w:rsidRDefault="00B741EF" w:rsidP="00A61804">
            <w:pPr>
              <w:ind w:right="-30"/>
              <w:jc w:val="center"/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</w:pPr>
            <w:r w:rsidRPr="00B015F7">
              <w:rPr>
                <w:rFonts w:ascii="Century Gothic" w:hAnsi="Century Gothic" w:cs="Arial"/>
                <w:b/>
                <w:color w:val="FFFFFF"/>
                <w:sz w:val="14"/>
                <w:szCs w:val="16"/>
              </w:rPr>
              <w:t>AUTHORIZED BY</w:t>
            </w:r>
          </w:p>
        </w:tc>
      </w:tr>
      <w:tr w:rsidR="00B741EF" w:rsidRPr="00B015F7" w14:paraId="64892352" w14:textId="77777777" w:rsidTr="00B04AC2">
        <w:trPr>
          <w:trHeight w:val="435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7550" w14:textId="77777777" w:rsidR="00B741EF" w:rsidRPr="00B015F7" w:rsidRDefault="00B741EF" w:rsidP="00A61804">
            <w:pPr>
              <w:jc w:val="center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4"/>
                <w:szCs w:val="16"/>
              </w:rPr>
              <w:t>01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433A" w14:textId="77777777" w:rsidR="00B741EF" w:rsidRPr="00B015F7" w:rsidRDefault="00B741EF" w:rsidP="00A61804">
            <w:pPr>
              <w:jc w:val="center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4"/>
                <w:szCs w:val="16"/>
              </w:rPr>
              <w:t>All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AE49" w14:textId="77777777" w:rsidR="00B741EF" w:rsidRPr="00B015F7" w:rsidRDefault="00B741EF" w:rsidP="00A61804">
            <w:pPr>
              <w:jc w:val="center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4"/>
                <w:szCs w:val="16"/>
              </w:rPr>
              <w:t>All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F26D" w14:textId="77777777" w:rsidR="00B741EF" w:rsidRPr="00B015F7" w:rsidRDefault="00B741EF" w:rsidP="00A61804">
            <w:pPr>
              <w:jc w:val="center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F326" w14:textId="77777777" w:rsidR="00B741EF" w:rsidRPr="00B015F7" w:rsidRDefault="00B741EF" w:rsidP="00A61804">
            <w:pPr>
              <w:ind w:right="-30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4"/>
                <w:szCs w:val="1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D171" w14:textId="77777777" w:rsidR="00B741EF" w:rsidRPr="00B015F7" w:rsidRDefault="00B741EF" w:rsidP="00A61804">
            <w:pPr>
              <w:ind w:right="-30"/>
              <w:jc w:val="center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4"/>
                <w:szCs w:val="16"/>
              </w:rPr>
              <w:t>Unknown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32D7AF" w14:textId="77777777" w:rsidR="00B741EF" w:rsidRPr="00B015F7" w:rsidRDefault="00B741EF" w:rsidP="00A61804">
            <w:pPr>
              <w:jc w:val="center"/>
              <w:rPr>
                <w:rFonts w:ascii="Century Gothic" w:hAnsi="Century Gothic" w:cs="Arial"/>
                <w:color w:val="000000"/>
                <w:sz w:val="14"/>
                <w:szCs w:val="16"/>
              </w:rPr>
            </w:pPr>
            <w:r>
              <w:rPr>
                <w:rFonts w:ascii="Century Gothic" w:hAnsi="Century Gothic" w:cs="Arial"/>
                <w:color w:val="000000"/>
                <w:sz w:val="14"/>
                <w:szCs w:val="16"/>
              </w:rPr>
              <w:t>Unknown</w:t>
            </w:r>
          </w:p>
        </w:tc>
      </w:tr>
      <w:tr w:rsidR="00B741EF" w:rsidRPr="00B015F7" w14:paraId="35DF18BB" w14:textId="77777777" w:rsidTr="00B04AC2">
        <w:trPr>
          <w:trHeight w:val="435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FD51" w14:textId="77777777" w:rsidR="00B741EF" w:rsidRPr="00F32F8F" w:rsidRDefault="00F32F8F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 xml:space="preserve">     02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0847" w14:textId="77777777" w:rsidR="00B741EF" w:rsidRPr="00F32F8F" w:rsidRDefault="00B04AC2" w:rsidP="00A61804">
            <w:pPr>
              <w:ind w:right="-450"/>
              <w:rPr>
                <w:rFonts w:ascii="Century Gothic" w:hAnsi="Century Gothic" w:cs="Arial"/>
                <w:iCs/>
                <w:sz w:val="14"/>
                <w:szCs w:val="14"/>
              </w:rPr>
            </w:pPr>
            <w:r>
              <w:rPr>
                <w:rFonts w:ascii="Century Gothic" w:hAnsi="Century Gothic" w:cs="Arial"/>
                <w:iCs/>
                <w:sz w:val="14"/>
                <w:szCs w:val="14"/>
              </w:rPr>
              <w:t xml:space="preserve">      All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95BC" w14:textId="77777777" w:rsidR="00B741EF" w:rsidRPr="00F32F8F" w:rsidRDefault="00B741EF" w:rsidP="00A61804">
            <w:pPr>
              <w:rPr>
                <w:rFonts w:ascii="Century Gothic" w:hAnsi="Century Gothic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3693" w14:textId="77777777" w:rsidR="00B741EF" w:rsidRPr="00F32F8F" w:rsidRDefault="00B04AC2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>05/14/2018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60BF" w14:textId="77777777" w:rsidR="00B741EF" w:rsidRDefault="00B04AC2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 xml:space="preserve">Replaced original layer </w:t>
            </w:r>
            <w:proofErr w:type="spellStart"/>
            <w:r>
              <w:rPr>
                <w:rFonts w:ascii="Century Gothic" w:hAnsi="Century Gothic" w:cs="Arial"/>
                <w:sz w:val="14"/>
                <w:szCs w:val="14"/>
              </w:rPr>
              <w:t>stackup</w:t>
            </w:r>
            <w:proofErr w:type="spellEnd"/>
          </w:p>
          <w:p w14:paraId="519453D5" w14:textId="77777777" w:rsidR="00B04AC2" w:rsidRDefault="00B04AC2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>With more sensible layer/</w:t>
            </w:r>
            <w:proofErr w:type="spellStart"/>
            <w:r>
              <w:rPr>
                <w:rFonts w:ascii="Century Gothic" w:hAnsi="Century Gothic" w:cs="Arial"/>
                <w:sz w:val="14"/>
                <w:szCs w:val="14"/>
              </w:rPr>
              <w:t>gerber</w:t>
            </w:r>
            <w:proofErr w:type="spellEnd"/>
          </w:p>
          <w:p w14:paraId="4260F80F" w14:textId="77777777" w:rsidR="00B04AC2" w:rsidRPr="00F32F8F" w:rsidRDefault="00B04AC2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>table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1D96" w14:textId="77777777" w:rsidR="00B741EF" w:rsidRPr="00F32F8F" w:rsidRDefault="00447C89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>Toby Jones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90B791" w14:textId="77777777" w:rsidR="00B741EF" w:rsidRPr="00F32F8F" w:rsidRDefault="00447C89" w:rsidP="00A61804">
            <w:pPr>
              <w:ind w:right="-450"/>
              <w:rPr>
                <w:rFonts w:ascii="Century Gothic" w:hAnsi="Century Gothic" w:cs="Arial"/>
                <w:sz w:val="14"/>
                <w:szCs w:val="14"/>
              </w:rPr>
            </w:pPr>
            <w:r>
              <w:rPr>
                <w:rFonts w:ascii="Century Gothic" w:hAnsi="Century Gothic" w:cs="Arial"/>
                <w:sz w:val="14"/>
                <w:szCs w:val="14"/>
              </w:rPr>
              <w:t>James Palmer</w:t>
            </w:r>
          </w:p>
        </w:tc>
      </w:tr>
      <w:tr w:rsidR="00B741EF" w:rsidRPr="00B015F7" w14:paraId="209226F2" w14:textId="77777777" w:rsidTr="00B04AC2">
        <w:trPr>
          <w:trHeight w:val="435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9CB8" w14:textId="77777777" w:rsidR="00B741EF" w:rsidRPr="00EE3850" w:rsidRDefault="00447C89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1010" w14:textId="77777777" w:rsidR="00B741EF" w:rsidRPr="00EE3850" w:rsidRDefault="00447C89" w:rsidP="00A61804">
            <w:pPr>
              <w:ind w:right="-450"/>
              <w:rPr>
                <w:rFonts w:ascii="Arial" w:hAnsi="Arial" w:cs="Arial"/>
                <w:iCs/>
                <w:sz w:val="14"/>
                <w:szCs w:val="16"/>
              </w:rPr>
            </w:pPr>
            <w:r>
              <w:rPr>
                <w:rFonts w:ascii="Arial" w:hAnsi="Arial" w:cs="Arial"/>
                <w:iCs/>
                <w:sz w:val="14"/>
                <w:szCs w:val="16"/>
              </w:rPr>
              <w:t>All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321F" w14:textId="77777777" w:rsidR="00B741EF" w:rsidRPr="00EE3850" w:rsidRDefault="00B741EF" w:rsidP="00A61804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8FED" w14:textId="77777777" w:rsidR="00B741EF" w:rsidRPr="00EE3850" w:rsidRDefault="00447C89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5-21-2018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4792" w14:textId="77777777" w:rsidR="00B741EF" w:rsidRPr="00EE3850" w:rsidRDefault="00447C89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Changed form for generic use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98906" w14:textId="77777777" w:rsidR="00B741EF" w:rsidRPr="00EE3850" w:rsidRDefault="00447C89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James Palmer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DA94FB" w14:textId="77777777" w:rsidR="00B741EF" w:rsidRPr="00EE3850" w:rsidRDefault="00447C89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James Palmer</w:t>
            </w:r>
          </w:p>
        </w:tc>
      </w:tr>
      <w:tr w:rsidR="00B741EF" w:rsidRPr="00EE3850" w14:paraId="09A46162" w14:textId="77777777" w:rsidTr="00B04AC2">
        <w:trPr>
          <w:trHeight w:val="435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C983" w14:textId="77777777" w:rsidR="00B741EF" w:rsidRPr="00EE3850" w:rsidRDefault="003E731C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77E4" w14:textId="77777777" w:rsidR="00B741EF" w:rsidRPr="00EE3850" w:rsidRDefault="003E731C" w:rsidP="00A61804">
            <w:pPr>
              <w:ind w:right="-450"/>
              <w:rPr>
                <w:rFonts w:ascii="Arial" w:hAnsi="Arial" w:cs="Arial"/>
                <w:iCs/>
                <w:sz w:val="14"/>
                <w:szCs w:val="16"/>
              </w:rPr>
            </w:pPr>
            <w:r>
              <w:rPr>
                <w:rFonts w:ascii="Arial" w:hAnsi="Arial" w:cs="Arial"/>
                <w:iCs/>
                <w:sz w:val="14"/>
                <w:szCs w:val="16"/>
              </w:rPr>
              <w:t>All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1C61" w14:textId="77777777" w:rsidR="00B741EF" w:rsidRPr="00EE3850" w:rsidRDefault="00B741EF" w:rsidP="00A61804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71B5" w14:textId="77777777" w:rsidR="00B741EF" w:rsidRPr="00EE3850" w:rsidRDefault="003E731C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6-29-18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F6A2" w14:textId="77777777" w:rsidR="00B741EF" w:rsidRPr="00EE3850" w:rsidRDefault="003E731C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Added Gerber filename line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8270" w14:textId="77777777" w:rsidR="00B741EF" w:rsidRPr="00EE3850" w:rsidRDefault="003E731C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James Palmer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CD783" w14:textId="77777777" w:rsidR="00B741EF" w:rsidRPr="00EE3850" w:rsidRDefault="003E731C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James Palmer</w:t>
            </w:r>
          </w:p>
        </w:tc>
      </w:tr>
      <w:tr w:rsidR="00B741EF" w:rsidRPr="00EE3850" w14:paraId="0DAEED1A" w14:textId="77777777" w:rsidTr="00B04AC2">
        <w:trPr>
          <w:trHeight w:val="435"/>
        </w:trPr>
        <w:tc>
          <w:tcPr>
            <w:tcW w:w="630" w:type="dxa"/>
            <w:tcBorders>
              <w:top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0238A733" w14:textId="77777777" w:rsidR="00B741EF" w:rsidRPr="00EE3850" w:rsidRDefault="00B741EF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527304A7" w14:textId="77777777" w:rsidR="00B741EF" w:rsidRPr="00EE3850" w:rsidRDefault="00B741EF" w:rsidP="00A61804">
            <w:pPr>
              <w:ind w:right="-450"/>
              <w:rPr>
                <w:rFonts w:ascii="Arial" w:hAnsi="Arial" w:cs="Arial"/>
                <w:iCs/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21864C32" w14:textId="77777777" w:rsidR="00B741EF" w:rsidRPr="00EE3850" w:rsidRDefault="00B741EF" w:rsidP="00A61804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3825D642" w14:textId="77777777" w:rsidR="00B741EF" w:rsidRPr="00EE3850" w:rsidRDefault="00B741EF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1E996F61" w14:textId="77777777" w:rsidR="00B741EF" w:rsidRPr="00EE3850" w:rsidRDefault="00B741EF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7F52A810" w14:textId="77777777" w:rsidR="00B741EF" w:rsidRPr="00EE3850" w:rsidRDefault="00B741EF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</w:tcBorders>
            <w:vAlign w:val="center"/>
          </w:tcPr>
          <w:p w14:paraId="21066720" w14:textId="77777777" w:rsidR="00B741EF" w:rsidRPr="00EE3850" w:rsidRDefault="00B741EF" w:rsidP="00A61804">
            <w:pPr>
              <w:ind w:right="-450"/>
              <w:rPr>
                <w:rFonts w:ascii="Arial" w:hAnsi="Arial" w:cs="Arial"/>
                <w:sz w:val="14"/>
                <w:szCs w:val="16"/>
              </w:rPr>
            </w:pPr>
          </w:p>
        </w:tc>
      </w:tr>
    </w:tbl>
    <w:p w14:paraId="0ACAB3F3" w14:textId="77777777" w:rsidR="00B741EF" w:rsidRPr="00D54C2D" w:rsidRDefault="00B741EF" w:rsidP="00D54C2D">
      <w:pPr>
        <w:rPr>
          <w:rFonts w:ascii="Arial" w:hAnsi="Arial" w:cs="Arial"/>
          <w:b/>
          <w:sz w:val="22"/>
          <w:szCs w:val="22"/>
        </w:rPr>
      </w:pPr>
    </w:p>
    <w:sectPr w:rsidR="00B741EF" w:rsidRPr="00D54C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13E3" w14:textId="77777777" w:rsidR="00FA0649" w:rsidRDefault="00FA0649" w:rsidP="005920CA">
      <w:pPr>
        <w:spacing w:after="0" w:line="240" w:lineRule="auto"/>
      </w:pPr>
      <w:r>
        <w:separator/>
      </w:r>
    </w:p>
  </w:endnote>
  <w:endnote w:type="continuationSeparator" w:id="0">
    <w:p w14:paraId="3EA90ED2" w14:textId="77777777" w:rsidR="00FA0649" w:rsidRDefault="00FA0649" w:rsidP="0059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0523" w14:textId="77777777" w:rsidR="00B741EF" w:rsidRDefault="00B741EF">
    <w:pPr>
      <w:pStyle w:val="Footer"/>
    </w:pPr>
    <w:r>
      <w:t>PE-QF-17</w:t>
    </w:r>
    <w:r w:rsidR="00E30F44">
      <w:t>4</w:t>
    </w:r>
    <w:r>
      <w:t xml:space="preserve"> PCB Ordering </w:t>
    </w:r>
    <w:r w:rsidR="00447C89">
      <w:t>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FA2A" w14:textId="77777777" w:rsidR="00FA0649" w:rsidRDefault="00FA0649" w:rsidP="005920CA">
      <w:pPr>
        <w:spacing w:after="0" w:line="240" w:lineRule="auto"/>
      </w:pPr>
      <w:r>
        <w:separator/>
      </w:r>
    </w:p>
  </w:footnote>
  <w:footnote w:type="continuationSeparator" w:id="0">
    <w:p w14:paraId="6C1F2241" w14:textId="77777777" w:rsidR="00FA0649" w:rsidRDefault="00FA0649" w:rsidP="0059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EAEDC" w14:textId="77777777" w:rsidR="005920CA" w:rsidRDefault="00391CC6" w:rsidP="001F0853">
    <w:pPr>
      <w:pStyle w:val="Header"/>
      <w:jc w:val="center"/>
    </w:pPr>
    <w:r>
      <w:rPr>
        <w:noProof/>
      </w:rPr>
      <w:drawing>
        <wp:inline distT="0" distB="0" distL="0" distR="0" wp14:anchorId="2291CCBC" wp14:editId="4E680C55">
          <wp:extent cx="876300" cy="876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utterstock_399645637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770F1B" w14:textId="77777777" w:rsidR="001F0853" w:rsidRDefault="001F0853" w:rsidP="001F0853">
    <w:pPr>
      <w:pStyle w:val="Header"/>
      <w:jc w:val="center"/>
    </w:pPr>
    <w:r>
      <w:t>Pelican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A6D84"/>
    <w:multiLevelType w:val="hybridMultilevel"/>
    <w:tmpl w:val="2A5A26F2"/>
    <w:lvl w:ilvl="0" w:tplc="D422DA38">
      <w:start w:val="2018"/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D9"/>
    <w:rsid w:val="000A3BF7"/>
    <w:rsid w:val="00145C42"/>
    <w:rsid w:val="001A4445"/>
    <w:rsid w:val="001D3C3A"/>
    <w:rsid w:val="001E3FDE"/>
    <w:rsid w:val="001F0853"/>
    <w:rsid w:val="001F21F0"/>
    <w:rsid w:val="002039E1"/>
    <w:rsid w:val="0023311C"/>
    <w:rsid w:val="00245DAC"/>
    <w:rsid w:val="002E0E4A"/>
    <w:rsid w:val="002E1312"/>
    <w:rsid w:val="00302DC3"/>
    <w:rsid w:val="003059CB"/>
    <w:rsid w:val="00327B52"/>
    <w:rsid w:val="00340DB7"/>
    <w:rsid w:val="00353A14"/>
    <w:rsid w:val="00370E2D"/>
    <w:rsid w:val="00391CC6"/>
    <w:rsid w:val="003E3B08"/>
    <w:rsid w:val="003E43E5"/>
    <w:rsid w:val="003E5E56"/>
    <w:rsid w:val="003E731C"/>
    <w:rsid w:val="0044145C"/>
    <w:rsid w:val="00447C89"/>
    <w:rsid w:val="00521EAA"/>
    <w:rsid w:val="00526131"/>
    <w:rsid w:val="0053225E"/>
    <w:rsid w:val="00581D36"/>
    <w:rsid w:val="00582C67"/>
    <w:rsid w:val="005920CA"/>
    <w:rsid w:val="005A5274"/>
    <w:rsid w:val="005B723B"/>
    <w:rsid w:val="005C02D9"/>
    <w:rsid w:val="005D4BBC"/>
    <w:rsid w:val="005F48C9"/>
    <w:rsid w:val="00622A88"/>
    <w:rsid w:val="00676F26"/>
    <w:rsid w:val="006E6085"/>
    <w:rsid w:val="00702E6C"/>
    <w:rsid w:val="00711689"/>
    <w:rsid w:val="0073394A"/>
    <w:rsid w:val="007811C9"/>
    <w:rsid w:val="00786642"/>
    <w:rsid w:val="007C4C96"/>
    <w:rsid w:val="00834A20"/>
    <w:rsid w:val="00876A6E"/>
    <w:rsid w:val="008A0D1E"/>
    <w:rsid w:val="008B0CCA"/>
    <w:rsid w:val="008D22D7"/>
    <w:rsid w:val="008E263B"/>
    <w:rsid w:val="008E6BEB"/>
    <w:rsid w:val="00902590"/>
    <w:rsid w:val="00910F2B"/>
    <w:rsid w:val="00926BBE"/>
    <w:rsid w:val="009A166A"/>
    <w:rsid w:val="009C3ABC"/>
    <w:rsid w:val="00A072A6"/>
    <w:rsid w:val="00A41B86"/>
    <w:rsid w:val="00A52714"/>
    <w:rsid w:val="00A66DF2"/>
    <w:rsid w:val="00A84E76"/>
    <w:rsid w:val="00AC3D5E"/>
    <w:rsid w:val="00AF12D1"/>
    <w:rsid w:val="00AF3CF5"/>
    <w:rsid w:val="00B04AC2"/>
    <w:rsid w:val="00B10797"/>
    <w:rsid w:val="00B17E46"/>
    <w:rsid w:val="00B741EF"/>
    <w:rsid w:val="00B97959"/>
    <w:rsid w:val="00B97981"/>
    <w:rsid w:val="00BD2EE2"/>
    <w:rsid w:val="00BD7CFD"/>
    <w:rsid w:val="00C07FE3"/>
    <w:rsid w:val="00C164EE"/>
    <w:rsid w:val="00C451BA"/>
    <w:rsid w:val="00C57FE4"/>
    <w:rsid w:val="00C74D24"/>
    <w:rsid w:val="00C91705"/>
    <w:rsid w:val="00D50DEC"/>
    <w:rsid w:val="00D54C2D"/>
    <w:rsid w:val="00D705C5"/>
    <w:rsid w:val="00E30F44"/>
    <w:rsid w:val="00E447B1"/>
    <w:rsid w:val="00EB614C"/>
    <w:rsid w:val="00EC453C"/>
    <w:rsid w:val="00ED2677"/>
    <w:rsid w:val="00ED2BDB"/>
    <w:rsid w:val="00ED4E04"/>
    <w:rsid w:val="00EE55F3"/>
    <w:rsid w:val="00EE7B7E"/>
    <w:rsid w:val="00EF58FF"/>
    <w:rsid w:val="00F32F8F"/>
    <w:rsid w:val="00F75968"/>
    <w:rsid w:val="00F87969"/>
    <w:rsid w:val="00F90624"/>
    <w:rsid w:val="00F956F5"/>
    <w:rsid w:val="00FA0649"/>
    <w:rsid w:val="00FA69AF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DD32D"/>
  <w15:chartTrackingRefBased/>
  <w15:docId w15:val="{956264B8-20E9-4190-8C06-9621C660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7E46"/>
  </w:style>
  <w:style w:type="paragraph" w:styleId="Heading1">
    <w:name w:val="heading 1"/>
    <w:basedOn w:val="Normal"/>
    <w:next w:val="Normal"/>
    <w:link w:val="Heading1Char"/>
    <w:uiPriority w:val="9"/>
    <w:qFormat/>
    <w:rsid w:val="00B17E4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4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4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4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4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4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4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4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E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E4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7E4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E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E4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7E46"/>
    <w:rPr>
      <w:b/>
      <w:bCs/>
    </w:rPr>
  </w:style>
  <w:style w:type="character" w:styleId="Emphasis">
    <w:name w:val="Emphasis"/>
    <w:basedOn w:val="DefaultParagraphFont"/>
    <w:uiPriority w:val="20"/>
    <w:qFormat/>
    <w:rsid w:val="00B17E46"/>
    <w:rPr>
      <w:i/>
      <w:iCs/>
      <w:color w:val="000000" w:themeColor="text1"/>
    </w:rPr>
  </w:style>
  <w:style w:type="paragraph" w:styleId="NoSpacing">
    <w:name w:val="No Spacing"/>
    <w:uiPriority w:val="1"/>
    <w:qFormat/>
    <w:rsid w:val="00B17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E4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7E4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E4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E4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7E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7E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7E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7E4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7E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E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CA"/>
  </w:style>
  <w:style w:type="paragraph" w:styleId="Footer">
    <w:name w:val="footer"/>
    <w:basedOn w:val="Normal"/>
    <w:link w:val="FooterChar"/>
    <w:uiPriority w:val="99"/>
    <w:unhideWhenUsed/>
    <w:rsid w:val="0059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CA"/>
  </w:style>
  <w:style w:type="paragraph" w:customStyle="1" w:styleId="TitleCover">
    <w:name w:val="Title Cover"/>
    <w:basedOn w:val="Normal"/>
    <w:rsid w:val="001F0853"/>
    <w:pPr>
      <w:keepNext/>
      <w:keepLines/>
      <w:pBdr>
        <w:top w:val="single" w:sz="40" w:space="31" w:color="000000"/>
      </w:pBdr>
      <w:tabs>
        <w:tab w:val="left" w:pos="0"/>
      </w:tabs>
      <w:suppressAutoHyphens/>
      <w:spacing w:before="240" w:after="500" w:line="640" w:lineRule="exact"/>
      <w:ind w:left="-840" w:right="-840"/>
    </w:pPr>
    <w:rPr>
      <w:rFonts w:ascii="Arial Black" w:eastAsia="Times New Roman" w:hAnsi="Arial Black" w:cs="Arial Black"/>
      <w:b/>
      <w:spacing w:val="-48"/>
      <w:kern w:val="1"/>
      <w:sz w:val="64"/>
      <w:szCs w:val="20"/>
      <w:lang w:eastAsia="ar-SA"/>
    </w:rPr>
  </w:style>
  <w:style w:type="table" w:styleId="LightList">
    <w:name w:val="Light List"/>
    <w:basedOn w:val="TableNormal"/>
    <w:uiPriority w:val="61"/>
    <w:rsid w:val="00C451B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9A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3E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5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642"/>
    <w:rPr>
      <w:color w:val="808080"/>
    </w:rPr>
  </w:style>
  <w:style w:type="table" w:styleId="TableGridLight">
    <w:name w:val="Grid Table Light"/>
    <w:basedOn w:val="TableNormal"/>
    <w:uiPriority w:val="40"/>
    <w:rsid w:val="00EE7B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E7B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7B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DB\QMS\10-Forms-Templates\PE-QF-174%20PCB%20Ordering%20Inform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65C72776FB4F9D81CA289D54B5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EA2E-A96D-49DD-80BE-E9215A866F9E}"/>
      </w:docPartPr>
      <w:docPartBody>
        <w:p w:rsidR="00000000" w:rsidRDefault="00A902DF">
          <w:pPr>
            <w:pStyle w:val="DF65C72776FB4F9D81CA289D54B5B017"/>
          </w:pPr>
          <w:r>
            <w:rPr>
              <w:rStyle w:val="PlaceholderText"/>
            </w:rPr>
            <w:t>Enter version and rev number.</w:t>
          </w:r>
        </w:p>
      </w:docPartBody>
    </w:docPart>
    <w:docPart>
      <w:docPartPr>
        <w:name w:val="2FC6D628D39046F6806D3705B699F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F971-5B39-43F5-8D8B-58494C27439C}"/>
      </w:docPartPr>
      <w:docPartBody>
        <w:p w:rsidR="00000000" w:rsidRDefault="00A902DF">
          <w:pPr>
            <w:pStyle w:val="2FC6D628D39046F6806D3705B699FDD1"/>
          </w:pPr>
          <w:r>
            <w:rPr>
              <w:rStyle w:val="PlaceholderText"/>
            </w:rPr>
            <w:t>Enter version and rev number.</w:t>
          </w:r>
        </w:p>
      </w:docPartBody>
    </w:docPart>
    <w:docPart>
      <w:docPartPr>
        <w:name w:val="B2B43816FEF64B8DAD6BC58FBAFF4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BBCE-6487-4157-A8F2-5C3191FBF133}"/>
      </w:docPartPr>
      <w:docPartBody>
        <w:p w:rsidR="00000000" w:rsidRDefault="00A902DF">
          <w:pPr>
            <w:pStyle w:val="B2B43816FEF64B8DAD6BC58FBAFF4CDF"/>
          </w:pPr>
          <w:r>
            <w:rPr>
              <w:rStyle w:val="PlaceholderText"/>
            </w:rPr>
            <w:t>Choose Board Type</w:t>
          </w:r>
        </w:p>
      </w:docPartBody>
    </w:docPart>
    <w:docPart>
      <w:docPartPr>
        <w:name w:val="715554F580674224BC0F3FFED91B5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A2ACE-AAE3-482B-96EC-5642FB86D9A3}"/>
      </w:docPartPr>
      <w:docPartBody>
        <w:p w:rsidR="00000000" w:rsidRDefault="00A902DF">
          <w:pPr>
            <w:pStyle w:val="715554F580674224BC0F3FFED91B54BE"/>
          </w:pPr>
          <w:r>
            <w:rPr>
              <w:rStyle w:val="PlaceholderText"/>
            </w:rPr>
            <w:t>Specify Route Process</w:t>
          </w:r>
        </w:p>
      </w:docPartBody>
    </w:docPart>
    <w:docPart>
      <w:docPartPr>
        <w:name w:val="DBBC333C07C24383A132CCBFB8BE8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C8205-F742-4D57-9339-F6A9F6674456}"/>
      </w:docPartPr>
      <w:docPartBody>
        <w:p w:rsidR="00000000" w:rsidRDefault="00A902DF">
          <w:pPr>
            <w:pStyle w:val="DBBC333C07C24383A132CCBFB8BE8853"/>
          </w:pPr>
          <w:r>
            <w:rPr>
              <w:rStyle w:val="PlaceholderText"/>
            </w:rPr>
            <w:t>Allowed?</w:t>
          </w:r>
        </w:p>
      </w:docPartBody>
    </w:docPart>
    <w:docPart>
      <w:docPartPr>
        <w:name w:val="90D817ACB36C47BF8787597DB1FF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E59E-B707-4D26-8944-BA6D1A2611A7}"/>
      </w:docPartPr>
      <w:docPartBody>
        <w:p w:rsidR="00000000" w:rsidRDefault="00A902DF">
          <w:pPr>
            <w:pStyle w:val="90D817ACB36C47BF8787597DB1FF566A"/>
          </w:pPr>
          <w:r w:rsidRPr="00AF12D1">
            <w:rPr>
              <w:rStyle w:val="PlaceholderText"/>
            </w:rPr>
            <w:t>Enter Length</w:t>
          </w:r>
        </w:p>
      </w:docPartBody>
    </w:docPart>
    <w:docPart>
      <w:docPartPr>
        <w:name w:val="74E7D9A808BE4488B96DFD02B8907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73972-6796-4D16-8801-C0A9C7E2C4F1}"/>
      </w:docPartPr>
      <w:docPartBody>
        <w:p w:rsidR="00000000" w:rsidRDefault="00A902DF">
          <w:pPr>
            <w:pStyle w:val="74E7D9A808BE4488B96DFD02B8907D76"/>
          </w:pPr>
          <w:r>
            <w:rPr>
              <w:rStyle w:val="PlaceholderText"/>
            </w:rPr>
            <w:t>Enter Width</w:t>
          </w:r>
        </w:p>
      </w:docPartBody>
    </w:docPart>
    <w:docPart>
      <w:docPartPr>
        <w:name w:val="75382CAF72E94DF49ED2699FC6E7C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C2B5-1DFA-4AC7-BAB8-ED242D031103}"/>
      </w:docPartPr>
      <w:docPartBody>
        <w:p w:rsidR="00000000" w:rsidRDefault="00A902DF">
          <w:pPr>
            <w:pStyle w:val="75382CAF72E94DF49ED2699FC6E7C882"/>
          </w:pPr>
          <w:r>
            <w:rPr>
              <w:rStyle w:val="PlaceholderText"/>
            </w:rPr>
            <w:t>Enter Length</w:t>
          </w:r>
        </w:p>
      </w:docPartBody>
    </w:docPart>
    <w:docPart>
      <w:docPartPr>
        <w:name w:val="A407737616F94F5686B92643669ED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D86C1-5994-4FBC-9CFB-1D64230E3851}"/>
      </w:docPartPr>
      <w:docPartBody>
        <w:p w:rsidR="00000000" w:rsidRDefault="00A902DF">
          <w:pPr>
            <w:pStyle w:val="A407737616F94F5686B92643669EDB0A"/>
          </w:pPr>
          <w:r>
            <w:rPr>
              <w:rStyle w:val="PlaceholderText"/>
            </w:rPr>
            <w:t>Enter Width</w:t>
          </w:r>
        </w:p>
      </w:docPartBody>
    </w:docPart>
    <w:docPart>
      <w:docPartPr>
        <w:name w:val="0D03D40A368842F7AC713CDB8A8A8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79FB-EC4A-4F09-B25F-B90DEE465942}"/>
      </w:docPartPr>
      <w:docPartBody>
        <w:p w:rsidR="00000000" w:rsidRDefault="00A902DF">
          <w:pPr>
            <w:pStyle w:val="0D03D40A368842F7AC713CDB8A8A8EF7"/>
          </w:pPr>
          <w:r>
            <w:rPr>
              <w:rStyle w:val="PlaceholderText"/>
            </w:rPr>
            <w:t>Select Number of Layers</w:t>
          </w:r>
        </w:p>
      </w:docPartBody>
    </w:docPart>
    <w:docPart>
      <w:docPartPr>
        <w:name w:val="576AD0A0CCE944A1A6C63CB9ED3E2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1639-9ADF-4867-9602-4F7C84FAC7AC}"/>
      </w:docPartPr>
      <w:docPartBody>
        <w:p w:rsidR="00000000" w:rsidRDefault="00A902DF">
          <w:pPr>
            <w:pStyle w:val="576AD0A0CCE944A1A6C63CB9ED3E247C"/>
          </w:pPr>
          <w:r>
            <w:rPr>
              <w:rStyle w:val="PlaceholderText"/>
            </w:rPr>
            <w:t>Select Material</w:t>
          </w:r>
        </w:p>
      </w:docPartBody>
    </w:docPart>
    <w:docPart>
      <w:docPartPr>
        <w:name w:val="876D8C327BEF4E15A978A53F2352E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ACA7-A3FB-4D14-BDDD-FC327484F300}"/>
      </w:docPartPr>
      <w:docPartBody>
        <w:p w:rsidR="00000000" w:rsidRDefault="00A902DF">
          <w:pPr>
            <w:pStyle w:val="876D8C327BEF4E15A978A53F2352EF45"/>
          </w:pPr>
          <w:r>
            <w:rPr>
              <w:rStyle w:val="PlaceholderText"/>
            </w:rPr>
            <w:t>Select Material Type</w:t>
          </w:r>
        </w:p>
      </w:docPartBody>
    </w:docPart>
    <w:docPart>
      <w:docPartPr>
        <w:name w:val="82D60C004BA54DC8932013794FEBB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42CD-D380-4056-85E2-4403BF0D0A46}"/>
      </w:docPartPr>
      <w:docPartBody>
        <w:p w:rsidR="00000000" w:rsidRDefault="00A902DF">
          <w:pPr>
            <w:pStyle w:val="82D60C004BA54DC8932013794FEBBD4F"/>
          </w:pPr>
          <w:r>
            <w:rPr>
              <w:rStyle w:val="PlaceholderText"/>
            </w:rPr>
            <w:t>Specify Thickness (mm)</w:t>
          </w:r>
        </w:p>
      </w:docPartBody>
    </w:docPart>
    <w:docPart>
      <w:docPartPr>
        <w:name w:val="888B842337D449708E720C28B939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2E905-0F22-469F-91EC-D0F0850A0E00}"/>
      </w:docPartPr>
      <w:docPartBody>
        <w:p w:rsidR="00000000" w:rsidRDefault="00A902DF">
          <w:pPr>
            <w:pStyle w:val="888B842337D449708E720C28B939EE17"/>
          </w:pPr>
          <w:r>
            <w:rPr>
              <w:rStyle w:val="PlaceholderText"/>
            </w:rPr>
            <w:t>Specify Thickness (mils)</w:t>
          </w:r>
        </w:p>
      </w:docPartBody>
    </w:docPart>
    <w:docPart>
      <w:docPartPr>
        <w:name w:val="4D98A31A25EA473CB6BC5CF4CAC7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F06AF-043B-4F8B-97DA-E4377A8E6B8A}"/>
      </w:docPartPr>
      <w:docPartBody>
        <w:p w:rsidR="00000000" w:rsidRDefault="00A902DF">
          <w:pPr>
            <w:pStyle w:val="4D98A31A25EA473CB6BC5CF4CAC73991"/>
          </w:pPr>
          <w:r>
            <w:rPr>
              <w:rStyle w:val="PlaceholderText"/>
            </w:rPr>
            <w:t xml:space="preserve">Specify Min </w:t>
          </w:r>
          <w:r>
            <w:rPr>
              <w:rStyle w:val="PlaceholderText"/>
            </w:rPr>
            <w:t>Track/Spacing</w:t>
          </w:r>
        </w:p>
      </w:docPartBody>
    </w:docPart>
    <w:docPart>
      <w:docPartPr>
        <w:name w:val="FD50E6470F29437788FCD7715EF2F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3EE4-DD71-4598-ACF6-59B442949AE4}"/>
      </w:docPartPr>
      <w:docPartBody>
        <w:p w:rsidR="00000000" w:rsidRDefault="00A902DF">
          <w:pPr>
            <w:pStyle w:val="FD50E6470F29437788FCD7715EF2FE35"/>
          </w:pPr>
          <w:r>
            <w:rPr>
              <w:rStyle w:val="PlaceholderText"/>
            </w:rPr>
            <w:t>Specify Min Hole Size</w:t>
          </w:r>
        </w:p>
      </w:docPartBody>
    </w:docPart>
    <w:docPart>
      <w:docPartPr>
        <w:name w:val="32B23FFBF49946D786B09ECA25D16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06D0A-B3FF-49CF-8599-85457E6167EB}"/>
      </w:docPartPr>
      <w:docPartBody>
        <w:p w:rsidR="00000000" w:rsidRDefault="00A902DF">
          <w:pPr>
            <w:pStyle w:val="32B23FFBF49946D786B09ECA25D16D3C"/>
          </w:pPr>
          <w:r>
            <w:rPr>
              <w:rStyle w:val="PlaceholderText"/>
            </w:rPr>
            <w:t>Select Solder Mask Color</w:t>
          </w:r>
          <w:r w:rsidRPr="001974D1">
            <w:rPr>
              <w:rStyle w:val="PlaceholderText"/>
            </w:rPr>
            <w:t>.</w:t>
          </w:r>
        </w:p>
      </w:docPartBody>
    </w:docPart>
    <w:docPart>
      <w:docPartPr>
        <w:name w:val="12D87363C1354C76A464A3826C4C9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465BD-0507-479D-B06B-F88B56F2BF70}"/>
      </w:docPartPr>
      <w:docPartBody>
        <w:p w:rsidR="00000000" w:rsidRDefault="00A902DF">
          <w:pPr>
            <w:pStyle w:val="12D87363C1354C76A464A3826C4C9FD7"/>
          </w:pPr>
          <w:r>
            <w:rPr>
              <w:rStyle w:val="PlaceholderText"/>
            </w:rPr>
            <w:t>Select Silkscreen Color</w:t>
          </w:r>
        </w:p>
      </w:docPartBody>
    </w:docPart>
    <w:docPart>
      <w:docPartPr>
        <w:name w:val="DC164469AE4A42C795AF1B227FEA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9B8BC-76CA-438C-A6B4-A9A22977BE1B}"/>
      </w:docPartPr>
      <w:docPartBody>
        <w:p w:rsidR="00000000" w:rsidRDefault="00A902DF">
          <w:pPr>
            <w:pStyle w:val="DC164469AE4A42C795AF1B227FEAAEB6"/>
          </w:pPr>
          <w:r>
            <w:rPr>
              <w:rStyle w:val="PlaceholderText"/>
            </w:rPr>
            <w:t>Select Surface Finish</w:t>
          </w:r>
        </w:p>
      </w:docPartBody>
    </w:docPart>
    <w:docPart>
      <w:docPartPr>
        <w:name w:val="DAA2BA5FBB4A4424B607083DBE6D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34071-5BC3-4CBC-8BB4-DF9966D3225E}"/>
      </w:docPartPr>
      <w:docPartBody>
        <w:p w:rsidR="00000000" w:rsidRDefault="00A902DF">
          <w:pPr>
            <w:pStyle w:val="DAA2BA5FBB4A4424B607083DBE6D2A37"/>
          </w:pPr>
          <w:r>
            <w:rPr>
              <w:rStyle w:val="PlaceholderText"/>
            </w:rPr>
            <w:t>Gold Fingers on Board?</w:t>
          </w:r>
        </w:p>
      </w:docPartBody>
    </w:docPart>
    <w:docPart>
      <w:docPartPr>
        <w:name w:val="529CA09700AF45EC8311C5E6C3CE6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5030-2EC7-42CB-B14C-CA5961D9E2AC}"/>
      </w:docPartPr>
      <w:docPartBody>
        <w:p w:rsidR="00000000" w:rsidRDefault="00A902DF">
          <w:pPr>
            <w:pStyle w:val="529CA09700AF45EC8311C5E6C3CE607F"/>
          </w:pPr>
          <w:r>
            <w:rPr>
              <w:rStyle w:val="PlaceholderText"/>
            </w:rPr>
            <w:t>Select Via Process</w:t>
          </w:r>
        </w:p>
      </w:docPartBody>
    </w:docPart>
    <w:docPart>
      <w:docPartPr>
        <w:name w:val="70B0AF33B5D54AE8AF0DB0EE283F4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969A-D94F-46D3-A6AE-A9B50134E443}"/>
      </w:docPartPr>
      <w:docPartBody>
        <w:p w:rsidR="00000000" w:rsidRDefault="00A902DF">
          <w:pPr>
            <w:pStyle w:val="70B0AF33B5D54AE8AF0DB0EE283F4267"/>
          </w:pPr>
          <w:r>
            <w:rPr>
              <w:rStyle w:val="PlaceholderText"/>
            </w:rPr>
            <w:t>Select Finished Copper</w:t>
          </w:r>
        </w:p>
      </w:docPartBody>
    </w:docPart>
    <w:docPart>
      <w:docPartPr>
        <w:name w:val="C9CE8E841D25442DBD4BC45DD9B84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06E95-318F-48DD-8048-F76D5520F605}"/>
      </w:docPartPr>
      <w:docPartBody>
        <w:p w:rsidR="00000000" w:rsidRDefault="00A902DF">
          <w:pPr>
            <w:pStyle w:val="C9CE8E841D25442DBD4BC45DD9B84DB9"/>
          </w:pPr>
          <w:r w:rsidRPr="002C20BE">
            <w:rPr>
              <w:rStyle w:val="PlaceholderText"/>
            </w:rPr>
            <w:t xml:space="preserve">Enter any </w:t>
          </w:r>
          <w:r w:rsidRPr="002C20BE">
            <w:rPr>
              <w:rStyle w:val="PlaceholderText"/>
            </w:rPr>
            <w:t>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1139637A63400CB12B477A940A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03EAC-39DD-46FB-94AB-09453C180BB0}"/>
      </w:docPartPr>
      <w:docPartBody>
        <w:p w:rsidR="00000000" w:rsidRDefault="00A902DF">
          <w:pPr>
            <w:pStyle w:val="371139637A63400CB12B477A940AC3BE"/>
          </w:pPr>
          <w:r>
            <w:rPr>
              <w:rStyle w:val="PlaceholderText"/>
            </w:rPr>
            <w:t>Enter Layer name/description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B97B6DFDB24A4BEFA43E3BE3DDD64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A523-3EFB-4F6B-924C-8277A9BF7AC3}"/>
      </w:docPartPr>
      <w:docPartBody>
        <w:p w:rsidR="00000000" w:rsidRDefault="00A902DF">
          <w:pPr>
            <w:pStyle w:val="B97B6DFDB24A4BEFA43E3BE3DDD6442B"/>
          </w:pPr>
          <w:r>
            <w:rPr>
              <w:rStyle w:val="PlaceholderText"/>
            </w:rPr>
            <w:t>Enter associated Gerber file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D255A25F83004725A5C49922A242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1DFB9-DA4B-4BE8-BFD9-8059958C7D62}"/>
      </w:docPartPr>
      <w:docPartBody>
        <w:p w:rsidR="00000000" w:rsidRDefault="00A902DF">
          <w:pPr>
            <w:pStyle w:val="D255A25F83004725A5C49922A242A8BE"/>
          </w:pPr>
          <w:r>
            <w:rPr>
              <w:rStyle w:val="PlaceholderText"/>
            </w:rPr>
            <w:t>Enter total board thickness (mils)</w:t>
          </w:r>
        </w:p>
      </w:docPartBody>
    </w:docPart>
    <w:docPart>
      <w:docPartPr>
        <w:name w:val="34084EF78C814344A282E7AC51119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91F1A-ABC5-4827-BE38-FB3BD685DF56}"/>
      </w:docPartPr>
      <w:docPartBody>
        <w:p w:rsidR="00000000" w:rsidRDefault="00A902DF">
          <w:pPr>
            <w:pStyle w:val="34084EF78C814344A282E7AC51119634"/>
          </w:pPr>
          <w:r>
            <w:rPr>
              <w:rStyle w:val="PlaceholderText"/>
            </w:rPr>
            <w:t>Enter total board thickness (mm)</w:t>
          </w:r>
        </w:p>
      </w:docPartBody>
    </w:docPart>
    <w:docPart>
      <w:docPartPr>
        <w:name w:val="FBD004B1234147B1BFFEFA59AB1A1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B6B06-495B-4173-88D2-BB2303B11B20}"/>
      </w:docPartPr>
      <w:docPartBody>
        <w:p w:rsidR="00000000" w:rsidRDefault="003C4636" w:rsidP="003C4636">
          <w:pPr>
            <w:pStyle w:val="FBD004B1234147B1BFFEFA59AB1A1239"/>
          </w:pPr>
          <w:r w:rsidRPr="002C20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DFD052AF36484F9D840E0539A31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471F7-24AB-4EFC-97C8-08F9DC86C33F}"/>
      </w:docPartPr>
      <w:docPartBody>
        <w:p w:rsidR="00000000" w:rsidRDefault="003C4636" w:rsidP="003C4636">
          <w:pPr>
            <w:pStyle w:val="FFDFD052AF36484F9D840E0539A3188C"/>
          </w:pPr>
          <w:r>
            <w:rPr>
              <w:rStyle w:val="PlaceholderText"/>
            </w:rPr>
            <w:t>Enter Layer name/description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43D480AE208244B4A09A24A2484A4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A3FD4-51F9-4482-AC18-08A8401E7E5C}"/>
      </w:docPartPr>
      <w:docPartBody>
        <w:p w:rsidR="00000000" w:rsidRDefault="003C4636" w:rsidP="003C4636">
          <w:pPr>
            <w:pStyle w:val="43D480AE208244B4A09A24A2484A4827"/>
          </w:pPr>
          <w:r>
            <w:rPr>
              <w:rStyle w:val="PlaceholderText"/>
            </w:rPr>
            <w:t>Enter associated Gerber file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CD7B7F6254574E0D9711E230DA053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E7448-601E-4063-9892-10594F6E34AF}"/>
      </w:docPartPr>
      <w:docPartBody>
        <w:p w:rsidR="00000000" w:rsidRDefault="003C4636" w:rsidP="003C4636">
          <w:pPr>
            <w:pStyle w:val="CD7B7F6254574E0D9711E230DA053418"/>
          </w:pPr>
          <w:r w:rsidRPr="002C20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D26982B1E146F987045227C25C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C3045-8C3C-4458-B72E-CD2C8BB2E199}"/>
      </w:docPartPr>
      <w:docPartBody>
        <w:p w:rsidR="00000000" w:rsidRDefault="003C4636" w:rsidP="003C4636">
          <w:pPr>
            <w:pStyle w:val="20D26982B1E146F987045227C25C8F66"/>
          </w:pPr>
          <w:r>
            <w:rPr>
              <w:rStyle w:val="PlaceholderText"/>
            </w:rPr>
            <w:t>Enter Layer name/description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AB75F7E1B3464EE39A775E6A7EE44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44137-7B29-4481-9DB4-96A25B7818FB}"/>
      </w:docPartPr>
      <w:docPartBody>
        <w:p w:rsidR="00000000" w:rsidRDefault="003C4636" w:rsidP="003C4636">
          <w:pPr>
            <w:pStyle w:val="AB75F7E1B3464EE39A775E6A7EE4479E"/>
          </w:pPr>
          <w:r>
            <w:rPr>
              <w:rStyle w:val="PlaceholderText"/>
            </w:rPr>
            <w:t>Enter associated Gerber file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DAC4F95D14534D55B2EB528A7C6B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468E5-C0AF-4D8C-ADEA-895BE47276C1}"/>
      </w:docPartPr>
      <w:docPartBody>
        <w:p w:rsidR="00000000" w:rsidRDefault="003C4636" w:rsidP="003C4636">
          <w:pPr>
            <w:pStyle w:val="DAC4F95D14534D55B2EB528A7C6B33E7"/>
          </w:pPr>
          <w:r w:rsidRPr="002C20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ACB0FCEFE945CAB3D1AA85521A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5651-236A-46B0-83C6-CD02FB2390C9}"/>
      </w:docPartPr>
      <w:docPartBody>
        <w:p w:rsidR="00000000" w:rsidRDefault="003C4636" w:rsidP="003C4636">
          <w:pPr>
            <w:pStyle w:val="74ACB0FCEFE945CAB3D1AA85521ADFFC"/>
          </w:pPr>
          <w:r>
            <w:rPr>
              <w:rStyle w:val="PlaceholderText"/>
            </w:rPr>
            <w:t>Enter Layer name/description</w:t>
          </w:r>
          <w:r w:rsidRPr="002C20BE">
            <w:rPr>
              <w:rStyle w:val="PlaceholderText"/>
            </w:rPr>
            <w:t>.</w:t>
          </w:r>
        </w:p>
      </w:docPartBody>
    </w:docPart>
    <w:docPart>
      <w:docPartPr>
        <w:name w:val="414D6D7DA58A4019AA9D1AA0A9297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0B2AA-D735-4267-B5F5-E9B4DD069F0B}"/>
      </w:docPartPr>
      <w:docPartBody>
        <w:p w:rsidR="00000000" w:rsidRDefault="003C4636" w:rsidP="003C4636">
          <w:pPr>
            <w:pStyle w:val="414D6D7DA58A4019AA9D1AA0A92974C5"/>
          </w:pPr>
          <w:r>
            <w:rPr>
              <w:rStyle w:val="PlaceholderText"/>
            </w:rPr>
            <w:t>Enter associated Gerber file</w:t>
          </w:r>
          <w:r w:rsidRPr="002C20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36"/>
    <w:rsid w:val="003C4636"/>
    <w:rsid w:val="00A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636"/>
    <w:rPr>
      <w:color w:val="808080"/>
    </w:rPr>
  </w:style>
  <w:style w:type="paragraph" w:customStyle="1" w:styleId="DF65C72776FB4F9D81CA289D54B5B017">
    <w:name w:val="DF65C72776FB4F9D81CA289D54B5B017"/>
  </w:style>
  <w:style w:type="paragraph" w:customStyle="1" w:styleId="2FC6D628D39046F6806D3705B699FDD1">
    <w:name w:val="2FC6D628D39046F6806D3705B699FDD1"/>
  </w:style>
  <w:style w:type="paragraph" w:customStyle="1" w:styleId="B2B43816FEF64B8DAD6BC58FBAFF4CDF">
    <w:name w:val="B2B43816FEF64B8DAD6BC58FBAFF4CDF"/>
  </w:style>
  <w:style w:type="paragraph" w:customStyle="1" w:styleId="715554F580674224BC0F3FFED91B54BE">
    <w:name w:val="715554F580674224BC0F3FFED91B54BE"/>
  </w:style>
  <w:style w:type="paragraph" w:customStyle="1" w:styleId="DBBC333C07C24383A132CCBFB8BE8853">
    <w:name w:val="DBBC333C07C24383A132CCBFB8BE8853"/>
  </w:style>
  <w:style w:type="paragraph" w:customStyle="1" w:styleId="90D817ACB36C47BF8787597DB1FF566A">
    <w:name w:val="90D817ACB36C47BF8787597DB1FF566A"/>
  </w:style>
  <w:style w:type="paragraph" w:customStyle="1" w:styleId="74E7D9A808BE4488B96DFD02B8907D76">
    <w:name w:val="74E7D9A808BE4488B96DFD02B8907D76"/>
  </w:style>
  <w:style w:type="paragraph" w:customStyle="1" w:styleId="75382CAF72E94DF49ED2699FC6E7C882">
    <w:name w:val="75382CAF72E94DF49ED2699FC6E7C882"/>
  </w:style>
  <w:style w:type="paragraph" w:customStyle="1" w:styleId="A407737616F94F5686B92643669EDB0A">
    <w:name w:val="A407737616F94F5686B92643669EDB0A"/>
  </w:style>
  <w:style w:type="paragraph" w:customStyle="1" w:styleId="0D03D40A368842F7AC713CDB8A8A8EF7">
    <w:name w:val="0D03D40A368842F7AC713CDB8A8A8EF7"/>
  </w:style>
  <w:style w:type="paragraph" w:customStyle="1" w:styleId="576AD0A0CCE944A1A6C63CB9ED3E247C">
    <w:name w:val="576AD0A0CCE944A1A6C63CB9ED3E247C"/>
  </w:style>
  <w:style w:type="paragraph" w:customStyle="1" w:styleId="876D8C327BEF4E15A978A53F2352EF45">
    <w:name w:val="876D8C327BEF4E15A978A53F2352EF45"/>
  </w:style>
  <w:style w:type="paragraph" w:customStyle="1" w:styleId="82D60C004BA54DC8932013794FEBBD4F">
    <w:name w:val="82D60C004BA54DC8932013794FEBBD4F"/>
  </w:style>
  <w:style w:type="paragraph" w:customStyle="1" w:styleId="888B842337D449708E720C28B939EE17">
    <w:name w:val="888B842337D449708E720C28B939EE17"/>
  </w:style>
  <w:style w:type="paragraph" w:customStyle="1" w:styleId="4D98A31A25EA473CB6BC5CF4CAC73991">
    <w:name w:val="4D98A31A25EA473CB6BC5CF4CAC73991"/>
  </w:style>
  <w:style w:type="paragraph" w:customStyle="1" w:styleId="FD50E6470F29437788FCD7715EF2FE35">
    <w:name w:val="FD50E6470F29437788FCD7715EF2FE35"/>
  </w:style>
  <w:style w:type="paragraph" w:customStyle="1" w:styleId="32B23FFBF49946D786B09ECA25D16D3C">
    <w:name w:val="32B23FFBF49946D786B09ECA25D16D3C"/>
  </w:style>
  <w:style w:type="paragraph" w:customStyle="1" w:styleId="12D87363C1354C76A464A3826C4C9FD7">
    <w:name w:val="12D87363C1354C76A464A3826C4C9FD7"/>
  </w:style>
  <w:style w:type="paragraph" w:customStyle="1" w:styleId="DC164469AE4A42C795AF1B227FEAAEB6">
    <w:name w:val="DC164469AE4A42C795AF1B227FEAAEB6"/>
  </w:style>
  <w:style w:type="paragraph" w:customStyle="1" w:styleId="DAA2BA5FBB4A4424B607083DBE6D2A37">
    <w:name w:val="DAA2BA5FBB4A4424B607083DBE6D2A37"/>
  </w:style>
  <w:style w:type="paragraph" w:customStyle="1" w:styleId="529CA09700AF45EC8311C5E6C3CE607F">
    <w:name w:val="529CA09700AF45EC8311C5E6C3CE607F"/>
  </w:style>
  <w:style w:type="paragraph" w:customStyle="1" w:styleId="70B0AF33B5D54AE8AF0DB0EE283F4267">
    <w:name w:val="70B0AF33B5D54AE8AF0DB0EE283F4267"/>
  </w:style>
  <w:style w:type="paragraph" w:customStyle="1" w:styleId="C9CE8E841D25442DBD4BC45DD9B84DB9">
    <w:name w:val="C9CE8E841D25442DBD4BC45DD9B84DB9"/>
  </w:style>
  <w:style w:type="paragraph" w:customStyle="1" w:styleId="371139637A63400CB12B477A940AC3BE">
    <w:name w:val="371139637A63400CB12B477A940AC3BE"/>
  </w:style>
  <w:style w:type="paragraph" w:customStyle="1" w:styleId="B97B6DFDB24A4BEFA43E3BE3DDD6442B">
    <w:name w:val="B97B6DFDB24A4BEFA43E3BE3DDD6442B"/>
  </w:style>
  <w:style w:type="paragraph" w:customStyle="1" w:styleId="D255A25F83004725A5C49922A242A8BE">
    <w:name w:val="D255A25F83004725A5C49922A242A8BE"/>
  </w:style>
  <w:style w:type="paragraph" w:customStyle="1" w:styleId="34084EF78C814344A282E7AC51119634">
    <w:name w:val="34084EF78C814344A282E7AC51119634"/>
  </w:style>
  <w:style w:type="paragraph" w:customStyle="1" w:styleId="FBD004B1234147B1BFFEFA59AB1A1239">
    <w:name w:val="FBD004B1234147B1BFFEFA59AB1A1239"/>
    <w:rsid w:val="003C4636"/>
  </w:style>
  <w:style w:type="paragraph" w:customStyle="1" w:styleId="FFDFD052AF36484F9D840E0539A3188C">
    <w:name w:val="FFDFD052AF36484F9D840E0539A3188C"/>
    <w:rsid w:val="003C4636"/>
  </w:style>
  <w:style w:type="paragraph" w:customStyle="1" w:styleId="43D480AE208244B4A09A24A2484A4827">
    <w:name w:val="43D480AE208244B4A09A24A2484A4827"/>
    <w:rsid w:val="003C4636"/>
  </w:style>
  <w:style w:type="paragraph" w:customStyle="1" w:styleId="CD7B7F6254574E0D9711E230DA053418">
    <w:name w:val="CD7B7F6254574E0D9711E230DA053418"/>
    <w:rsid w:val="003C4636"/>
  </w:style>
  <w:style w:type="paragraph" w:customStyle="1" w:styleId="20D26982B1E146F987045227C25C8F66">
    <w:name w:val="20D26982B1E146F987045227C25C8F66"/>
    <w:rsid w:val="003C4636"/>
  </w:style>
  <w:style w:type="paragraph" w:customStyle="1" w:styleId="AB75F7E1B3464EE39A775E6A7EE4479E">
    <w:name w:val="AB75F7E1B3464EE39A775E6A7EE4479E"/>
    <w:rsid w:val="003C4636"/>
  </w:style>
  <w:style w:type="paragraph" w:customStyle="1" w:styleId="DAC4F95D14534D55B2EB528A7C6B33E7">
    <w:name w:val="DAC4F95D14534D55B2EB528A7C6B33E7"/>
    <w:rsid w:val="003C4636"/>
  </w:style>
  <w:style w:type="paragraph" w:customStyle="1" w:styleId="74ACB0FCEFE945CAB3D1AA85521ADFFC">
    <w:name w:val="74ACB0FCEFE945CAB3D1AA85521ADFFC"/>
    <w:rsid w:val="003C4636"/>
  </w:style>
  <w:style w:type="paragraph" w:customStyle="1" w:styleId="414D6D7DA58A4019AA9D1AA0A92974C5">
    <w:name w:val="414D6D7DA58A4019AA9D1AA0A92974C5"/>
    <w:rsid w:val="003C4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PE-QF-174 PCB Ordering Information.dotx</Template>
  <TotalTime>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summary sheet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summary sheet</dc:title>
  <dc:subject/>
  <dc:creator>nje</dc:creator>
  <cp:keywords/>
  <dc:description/>
  <cp:lastModifiedBy>Nolan Edwards</cp:lastModifiedBy>
  <cp:revision>2</cp:revision>
  <dcterms:created xsi:type="dcterms:W3CDTF">2019-09-07T17:38:00Z</dcterms:created>
  <dcterms:modified xsi:type="dcterms:W3CDTF">2019-09-07T17:44:00Z</dcterms:modified>
</cp:coreProperties>
</file>